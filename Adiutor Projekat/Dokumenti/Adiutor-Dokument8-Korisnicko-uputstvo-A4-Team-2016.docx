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762D" w:rsidRPr="00374676" w:rsidRDefault="005E762D" w:rsidP="00DC4A22">
      <w:pPr>
        <w:pStyle w:val="Title"/>
        <w:jc w:val="right"/>
        <w:rPr>
          <w:lang w:val="sr-Latn-RS"/>
        </w:rPr>
      </w:pPr>
    </w:p>
    <w:p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:rsidR="00635211" w:rsidRPr="00EB4D70" w:rsidRDefault="00374676" w:rsidP="00635211">
      <w:pPr>
        <w:pStyle w:val="Title"/>
        <w:jc w:val="right"/>
        <w:rPr>
          <w:lang w:val="sr-Latn-CS"/>
        </w:rPr>
      </w:pPr>
      <w:r>
        <w:rPr>
          <w:lang w:val="sr-Latn-CS"/>
        </w:rPr>
        <w:t>Adiutor</w:t>
      </w:r>
    </w:p>
    <w:p w:rsidR="00635211" w:rsidRPr="00EB4D70" w:rsidRDefault="00635211" w:rsidP="00635211">
      <w:pPr>
        <w:pStyle w:val="Title"/>
        <w:jc w:val="right"/>
        <w:rPr>
          <w:lang w:val="sr-Latn-CS"/>
        </w:rPr>
      </w:pPr>
      <w:r w:rsidRPr="00EB4D70">
        <w:rPr>
          <w:lang w:val="sr-Latn-CS"/>
        </w:rPr>
        <w:t>Web portal za edukaciju</w:t>
      </w:r>
    </w:p>
    <w:p w:rsidR="00705A8F" w:rsidRPr="00EB4D70" w:rsidRDefault="00705A8F" w:rsidP="00635211">
      <w:pPr>
        <w:jc w:val="right"/>
        <w:rPr>
          <w:rFonts w:ascii="Arial" w:hAnsi="Arial" w:cs="Arial"/>
          <w:b/>
          <w:sz w:val="24"/>
          <w:szCs w:val="24"/>
          <w:lang w:val="sr-Latn-CS"/>
        </w:rPr>
      </w:pPr>
    </w:p>
    <w:p w:rsidR="00635211" w:rsidRPr="00EB4D70" w:rsidRDefault="00635211" w:rsidP="00635211">
      <w:pPr>
        <w:jc w:val="right"/>
        <w:rPr>
          <w:rFonts w:ascii="Arial" w:hAnsi="Arial" w:cs="Arial"/>
          <w:b/>
          <w:sz w:val="24"/>
          <w:szCs w:val="24"/>
          <w:lang w:val="sr-Latn-CS"/>
        </w:rPr>
      </w:pPr>
      <w:r w:rsidRPr="00EB4D70">
        <w:rPr>
          <w:rFonts w:ascii="Arial" w:hAnsi="Arial" w:cs="Arial"/>
          <w:b/>
          <w:sz w:val="24"/>
          <w:szCs w:val="24"/>
          <w:lang w:val="sr-Latn-CS"/>
        </w:rPr>
        <w:t>Korisničko uputstvo</w:t>
      </w:r>
    </w:p>
    <w:p w:rsidR="00635211" w:rsidRPr="00EB4D70" w:rsidRDefault="00635211" w:rsidP="00635211">
      <w:pPr>
        <w:rPr>
          <w:lang w:val="sr-Latn-CS"/>
        </w:rPr>
      </w:pP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  <w:r w:rsidRPr="00EB4D70">
        <w:rPr>
          <w:lang w:val="sr-Latn-CS"/>
        </w:rPr>
        <w:tab/>
      </w:r>
    </w:p>
    <w:p w:rsidR="0059438F" w:rsidRPr="00EB4D70" w:rsidRDefault="00635211" w:rsidP="00D856B8">
      <w:pPr>
        <w:pStyle w:val="Title"/>
        <w:jc w:val="right"/>
        <w:rPr>
          <w:sz w:val="28"/>
          <w:lang w:val="sr-Latn-CS"/>
        </w:rPr>
      </w:pPr>
      <w:r w:rsidRPr="00EB4D70">
        <w:rPr>
          <w:sz w:val="20"/>
          <w:szCs w:val="20"/>
          <w:lang w:val="sr-Latn-CS"/>
        </w:rPr>
        <w:t xml:space="preserve">Verzija </w:t>
      </w:r>
      <w:r w:rsidR="003F6843" w:rsidRPr="00EB4D70">
        <w:rPr>
          <w:sz w:val="20"/>
          <w:szCs w:val="20"/>
          <w:lang w:val="sr-Latn-CS"/>
        </w:rPr>
        <w:t>1.0</w:t>
      </w:r>
    </w:p>
    <w:p w:rsidR="005E762D" w:rsidRPr="00EB4D70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:rsidR="005E762D" w:rsidRPr="00EB4D70" w:rsidRDefault="005E762D" w:rsidP="00DC4A22">
      <w:pPr>
        <w:pStyle w:val="Title"/>
        <w:rPr>
          <w:sz w:val="28"/>
          <w:szCs w:val="28"/>
          <w:lang w:val="sr-Latn-CS"/>
        </w:rPr>
        <w:sectPr w:rsidR="005E762D" w:rsidRPr="00EB4D70">
          <w:headerReference w:type="default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5E762D" w:rsidRPr="00EB4D70" w:rsidRDefault="005E762D" w:rsidP="00DC4A22">
      <w:pPr>
        <w:pStyle w:val="Title"/>
        <w:rPr>
          <w:lang w:val="sr-Latn-CS"/>
        </w:rPr>
      </w:pPr>
      <w:r w:rsidRPr="00EB4D70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B4D70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:rsidR="005107C5" w:rsidRPr="00EB4D70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B4D70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:rsidR="005107C5" w:rsidRPr="00EB4D70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B4D70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:rsidR="005107C5" w:rsidRPr="00EB4D70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B4D70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:rsidR="005107C5" w:rsidRPr="00EB4D70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B4D70">
              <w:rPr>
                <w:b/>
                <w:lang w:val="sr-Latn-CS"/>
              </w:rPr>
              <w:t>Autori</w:t>
            </w:r>
          </w:p>
        </w:tc>
      </w:tr>
      <w:tr w:rsidR="005107C5" w:rsidRPr="00EB4D70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:rsidR="005107C5" w:rsidRPr="00EB4D70" w:rsidRDefault="00374676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29</w:t>
            </w:r>
            <w:r w:rsidR="00B94209" w:rsidRPr="00EB4D70">
              <w:rPr>
                <w:lang w:val="sr-Latn-CS"/>
              </w:rPr>
              <w:t>.0</w:t>
            </w:r>
            <w:r w:rsidR="00B43EF5" w:rsidRPr="00EB4D70">
              <w:rPr>
                <w:lang w:val="sr-Latn-CS"/>
              </w:rPr>
              <w:t>6</w:t>
            </w:r>
            <w:r w:rsidR="005107C5" w:rsidRPr="00EB4D70">
              <w:rPr>
                <w:lang w:val="sr-Latn-CS"/>
              </w:rPr>
              <w:t>.20</w:t>
            </w:r>
            <w:r>
              <w:rPr>
                <w:lang w:val="sr-Latn-CS"/>
              </w:rPr>
              <w:t>16</w:t>
            </w:r>
            <w:r w:rsidR="005107C5" w:rsidRPr="00EB4D70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:rsidR="005107C5" w:rsidRPr="00EB4D70" w:rsidRDefault="005107C5" w:rsidP="00DC4A22">
            <w:pPr>
              <w:pStyle w:val="Tabletext"/>
              <w:rPr>
                <w:lang w:val="sr-Latn-CS"/>
              </w:rPr>
            </w:pPr>
            <w:r w:rsidRPr="00EB4D70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:rsidR="005107C5" w:rsidRPr="00EB4D70" w:rsidRDefault="00AC4201" w:rsidP="00DC4A22">
            <w:pPr>
              <w:pStyle w:val="Tabletext"/>
              <w:rPr>
                <w:lang w:val="sr-Latn-CS"/>
              </w:rPr>
            </w:pPr>
            <w:r w:rsidRPr="00EB4D70">
              <w:rPr>
                <w:lang w:val="sr-Latn-CS"/>
              </w:rPr>
              <w:t>konačna</w:t>
            </w:r>
            <w:r w:rsidR="005107C5" w:rsidRPr="00EB4D70">
              <w:rPr>
                <w:lang w:val="sr-Latn-CS"/>
              </w:rPr>
              <w:t xml:space="preserve"> verzija</w:t>
            </w:r>
          </w:p>
        </w:tc>
        <w:tc>
          <w:tcPr>
            <w:tcW w:w="2304" w:type="dxa"/>
          </w:tcPr>
          <w:p w:rsidR="00AC4201" w:rsidRDefault="00374676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 xml:space="preserve">Miloš Mladenović </w:t>
            </w:r>
          </w:p>
          <w:p w:rsidR="00374676" w:rsidRDefault="00374676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Predrag Nikolić</w:t>
            </w:r>
          </w:p>
          <w:p w:rsidR="00374676" w:rsidRDefault="00374676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Nikola Ranković</w:t>
            </w:r>
          </w:p>
          <w:p w:rsidR="00374676" w:rsidRPr="00EB4D70" w:rsidRDefault="00374676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Marko Radosavljević</w:t>
            </w:r>
          </w:p>
        </w:tc>
      </w:tr>
    </w:tbl>
    <w:p w:rsidR="005E762D" w:rsidRPr="00EB4D70" w:rsidRDefault="005E762D" w:rsidP="00DC4A22">
      <w:pPr>
        <w:rPr>
          <w:lang w:val="sr-Latn-CS"/>
        </w:rPr>
      </w:pPr>
    </w:p>
    <w:p w:rsidR="005E762D" w:rsidRDefault="005E762D" w:rsidP="0043755B">
      <w:pPr>
        <w:pStyle w:val="Title"/>
        <w:jc w:val="left"/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Default="0043755B" w:rsidP="0043755B">
      <w:pPr>
        <w:rPr>
          <w:lang w:val="sr-Latn-CS"/>
        </w:rPr>
      </w:pPr>
    </w:p>
    <w:p w:rsidR="0043755B" w:rsidRPr="0043755B" w:rsidRDefault="0043755B" w:rsidP="0043755B">
      <w:pPr>
        <w:rPr>
          <w:lang w:val="sr-Latn-CS"/>
        </w:rPr>
      </w:pPr>
    </w:p>
    <w:p w:rsidR="0043755B" w:rsidRDefault="0043755B">
      <w:pPr>
        <w:pStyle w:val="TOCHeading"/>
      </w:pPr>
    </w:p>
    <w:p w:rsidR="0043755B" w:rsidRDefault="0043755B">
      <w:pPr>
        <w:pStyle w:val="TOCHeading"/>
      </w:pPr>
    </w:p>
    <w:p w:rsidR="0043755B" w:rsidRDefault="0043755B" w:rsidP="0043755B"/>
    <w:p w:rsidR="0043755B" w:rsidRDefault="0043755B" w:rsidP="0043755B"/>
    <w:p w:rsidR="0043755B" w:rsidRDefault="0043755B" w:rsidP="0043755B"/>
    <w:p w:rsidR="0043755B" w:rsidRDefault="0043755B" w:rsidP="0043755B"/>
    <w:p w:rsidR="0043755B" w:rsidRPr="0043755B" w:rsidRDefault="0043755B" w:rsidP="0043755B"/>
    <w:p w:rsidR="0043755B" w:rsidRPr="0043755B" w:rsidRDefault="0043755B" w:rsidP="0043755B">
      <w:pPr>
        <w:pStyle w:val="TOCHeading"/>
        <w:jc w:val="center"/>
        <w:rPr>
          <w:color w:val="auto"/>
          <w:sz w:val="36"/>
          <w:lang w:val="sr-Latn-RS"/>
        </w:rPr>
      </w:pPr>
      <w:r w:rsidRPr="0043755B">
        <w:rPr>
          <w:color w:val="auto"/>
          <w:sz w:val="36"/>
        </w:rPr>
        <w:lastRenderedPageBreak/>
        <w:t>Sadr</w:t>
      </w:r>
      <w:r w:rsidRPr="0043755B">
        <w:rPr>
          <w:color w:val="auto"/>
          <w:sz w:val="36"/>
          <w:lang w:val="sr-Latn-RS"/>
        </w:rPr>
        <w:t>žaj</w:t>
      </w:r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54996356" w:history="1">
        <w:r w:rsidRPr="0016625B">
          <w:rPr>
            <w:rStyle w:val="Hyperlink"/>
            <w:noProof/>
            <w:lang w:val="sr-Latn-CS"/>
          </w:rPr>
          <w:t>1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  <w:lang w:val="sr-Latn-CS"/>
          </w:rPr>
          <w:t>Uvod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57" w:history="1">
        <w:r w:rsidRPr="0016625B">
          <w:rPr>
            <w:rStyle w:val="Hyperlink"/>
            <w:noProof/>
            <w:lang w:val="sr-Latn-CS"/>
          </w:rPr>
          <w:t>2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  <w:lang w:val="sr-Latn-CS"/>
          </w:rPr>
          <w:t>Početna stranica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58" w:history="1">
        <w:r w:rsidRPr="0016625B">
          <w:rPr>
            <w:rStyle w:val="Hyperlink"/>
            <w:noProof/>
            <w:lang w:val="fi-FI"/>
          </w:rPr>
          <w:t>3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  <w:lang w:val="sr-Latn-CS"/>
          </w:rPr>
          <w:t>Kako se prijaviti na portal</w:t>
        </w:r>
        <w:r w:rsidRPr="0016625B">
          <w:rPr>
            <w:rStyle w:val="Hyperlink"/>
            <w:noProof/>
            <w:lang w:val="fi-FI"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43755B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59" w:history="1">
        <w:r w:rsidRPr="0016625B">
          <w:rPr>
            <w:rStyle w:val="Hyperlink"/>
            <w:lang w:val="fi-FI"/>
          </w:rPr>
          <w:t>3.1</w:t>
        </w:r>
        <w:r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lang w:val="fi-FI"/>
          </w:rPr>
          <w:t>Kako se registrovati kao novi korisnik?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_Toc454996359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43755B" w:rsidRPr="0043755B" w:rsidRDefault="0043755B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60" w:history="1">
        <w:r w:rsidRPr="0016625B">
          <w:rPr>
            <w:rStyle w:val="Hyperlink"/>
          </w:rPr>
          <w:t>3.2</w:t>
        </w:r>
        <w:r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</w:rPr>
          <w:t>Kako se prijaviti ?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_Toc454996360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1" w:history="1">
        <w:r w:rsidRPr="0016625B">
          <w:rPr>
            <w:rStyle w:val="Hyperlink"/>
            <w:noProof/>
            <w:lang w:val="sr-Latn-CS"/>
          </w:rPr>
          <w:t>4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  <w:lang w:val="sr-Latn-CS"/>
          </w:rPr>
          <w:t>Kako pregledati svoj profil?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43755B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62" w:history="1">
        <w:r w:rsidRPr="0016625B">
          <w:rPr>
            <w:rStyle w:val="Hyperlink"/>
            <w:lang w:val="fi-FI"/>
          </w:rPr>
          <w:t>4.1</w:t>
        </w:r>
        <w:r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</w:rPr>
          <w:t xml:space="preserve">Kako izmeniti podatke </w:t>
        </w:r>
        <w:r w:rsidRPr="0016625B">
          <w:rPr>
            <w:rStyle w:val="Hyperlink"/>
            <w:lang w:val="fi-FI"/>
          </w:rPr>
          <w:t>?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_Toc454996362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43755B" w:rsidRPr="0043755B" w:rsidRDefault="0043755B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63" w:history="1">
        <w:r w:rsidRPr="0016625B">
          <w:rPr>
            <w:rStyle w:val="Hyperlink"/>
            <w:lang w:val="it-IT"/>
          </w:rPr>
          <w:t>4.2</w:t>
        </w:r>
        <w:r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lang w:val="it-IT"/>
          </w:rPr>
          <w:t>Kako pregledati portal sa korisničkog profila?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_Toc454996363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43755B" w:rsidRPr="0043755B" w:rsidRDefault="0043755B">
      <w:pPr>
        <w:pStyle w:val="TOC2"/>
        <w:rPr>
          <w:rFonts w:ascii="Calibri" w:hAnsi="Calibri"/>
          <w:sz w:val="22"/>
          <w:szCs w:val="22"/>
          <w:lang w:val="sr-Latn-RS" w:eastAsia="sr-Latn-RS"/>
        </w:rPr>
      </w:pPr>
      <w:hyperlink w:anchor="_Toc454996364" w:history="1">
        <w:r w:rsidRPr="0016625B">
          <w:rPr>
            <w:rStyle w:val="Hyperlink"/>
            <w:lang w:val="it-IT"/>
          </w:rPr>
          <w:t>4.3</w:t>
        </w:r>
        <w:r w:rsidRPr="0043755B">
          <w:rPr>
            <w:rFonts w:ascii="Calibri" w:hAnsi="Calibri"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lang w:val="it-IT"/>
          </w:rPr>
          <w:t>Kako se odjaviti ?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_Toc454996364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5" w:history="1">
        <w:r w:rsidRPr="0016625B">
          <w:rPr>
            <w:rStyle w:val="Hyperlink"/>
            <w:noProof/>
            <w:lang w:val="it-IT"/>
          </w:rPr>
          <w:t>5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  <w:lang w:val="it-IT"/>
          </w:rPr>
          <w:t>Kako vršiti pretragu materijala na portalu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6" w:history="1">
        <w:r w:rsidRPr="0016625B">
          <w:rPr>
            <w:rStyle w:val="Hyperlink"/>
            <w:noProof/>
            <w:lang w:val="fi-FI"/>
          </w:rPr>
          <w:t>6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  <w:lang w:val="fi-FI"/>
          </w:rPr>
          <w:t>Kako vršiti pretragu korisnika na portalu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7" w:history="1">
        <w:r w:rsidRPr="0016625B">
          <w:rPr>
            <w:rStyle w:val="Hyperlink"/>
            <w:noProof/>
            <w:lang w:val="sv-SE"/>
          </w:rPr>
          <w:t>7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  <w:lang w:val="sv-SE"/>
          </w:rPr>
          <w:t>Kako dodati pitanje na portal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8" w:history="1">
        <w:r w:rsidRPr="0016625B">
          <w:rPr>
            <w:rStyle w:val="Hyperlink"/>
            <w:noProof/>
          </w:rPr>
          <w:t>8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  <w:lang w:val="fi-FI"/>
          </w:rPr>
          <w:t xml:space="preserve">Kako dodati odgovor na određeno pitanje </w:t>
        </w:r>
        <w:r w:rsidRPr="0016625B">
          <w:rPr>
            <w:rStyle w:val="Hyperlink"/>
            <w:noProof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69" w:history="1">
        <w:r w:rsidRPr="0016625B">
          <w:rPr>
            <w:rStyle w:val="Hyperlink"/>
            <w:noProof/>
          </w:rPr>
          <w:t>9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</w:rPr>
          <w:t>Kako dodati komentar na odgovor 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43755B" w:rsidRPr="0043755B" w:rsidRDefault="0043755B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  <w:lang w:val="sr-Latn-RS" w:eastAsia="sr-Latn-RS"/>
        </w:rPr>
      </w:pPr>
      <w:hyperlink w:anchor="_Toc454996370" w:history="1">
        <w:r w:rsidRPr="0016625B">
          <w:rPr>
            <w:rStyle w:val="Hyperlink"/>
            <w:noProof/>
          </w:rPr>
          <w:t>10</w:t>
        </w:r>
        <w:r w:rsidRPr="0043755B">
          <w:rPr>
            <w:rFonts w:ascii="Calibri" w:hAnsi="Calibri"/>
            <w:noProof/>
            <w:sz w:val="22"/>
            <w:szCs w:val="22"/>
            <w:lang w:val="sr-Latn-RS" w:eastAsia="sr-Latn-RS"/>
          </w:rPr>
          <w:tab/>
        </w:r>
        <w:r w:rsidRPr="0016625B">
          <w:rPr>
            <w:rStyle w:val="Hyperlink"/>
            <w:noProof/>
          </w:rPr>
          <w:t>Kako oceniti pitanje?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_Toc454996370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3755B" w:rsidRDefault="0043755B">
      <w:r>
        <w:rPr>
          <w:b/>
          <w:bCs/>
          <w:noProof/>
        </w:rPr>
        <w:fldChar w:fldCharType="end"/>
      </w:r>
    </w:p>
    <w:p w:rsidR="0043755B" w:rsidRPr="0043755B" w:rsidRDefault="0043755B" w:rsidP="0043755B">
      <w:pPr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  <w:bookmarkStart w:id="0" w:name="_GoBack"/>
      <w:bookmarkEnd w:id="0"/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43755B" w:rsidRDefault="0043755B" w:rsidP="00734E5F">
      <w:pPr>
        <w:pStyle w:val="Title"/>
        <w:rPr>
          <w:lang w:val="sr-Latn-CS"/>
        </w:rPr>
      </w:pPr>
    </w:p>
    <w:p w:rsidR="005E762D" w:rsidRPr="00EB4D70" w:rsidRDefault="00760CED" w:rsidP="00734E5F">
      <w:pPr>
        <w:pStyle w:val="Title"/>
        <w:rPr>
          <w:lang w:val="sr-Latn-CS"/>
        </w:rPr>
      </w:pPr>
      <w:r w:rsidRPr="00EB4D70">
        <w:rPr>
          <w:lang w:val="sr-Latn-CS"/>
        </w:rPr>
        <w:lastRenderedPageBreak/>
        <w:t>Korisničko uputstvo</w:t>
      </w:r>
      <w:r w:rsidR="005E762D" w:rsidRPr="00EB4D70">
        <w:rPr>
          <w:lang w:val="sr-Latn-CS"/>
        </w:rPr>
        <w:t xml:space="preserve"> za </w:t>
      </w:r>
      <w:r w:rsidR="00AA55C8" w:rsidRPr="00EB4D70">
        <w:rPr>
          <w:lang w:val="sr-Latn-CS"/>
        </w:rPr>
        <w:t>portal</w:t>
      </w:r>
      <w:r w:rsidR="00374676">
        <w:rPr>
          <w:lang w:val="sr-Latn-CS"/>
        </w:rPr>
        <w:t xml:space="preserve"> Adiutor</w:t>
      </w:r>
    </w:p>
    <w:p w:rsidR="009B4BA5" w:rsidRPr="00EB4D70" w:rsidRDefault="00D12518" w:rsidP="004C7035">
      <w:pPr>
        <w:pStyle w:val="Heading1"/>
        <w:rPr>
          <w:lang w:val="sr-Latn-CS"/>
        </w:rPr>
      </w:pPr>
      <w:bookmarkStart w:id="1" w:name="_Toc422606510"/>
      <w:bookmarkStart w:id="2" w:name="_Toc454996356"/>
      <w:r w:rsidRPr="00EB4D70">
        <w:rPr>
          <w:lang w:val="sr-Latn-CS"/>
        </w:rPr>
        <w:t>Uvod</w:t>
      </w:r>
      <w:bookmarkEnd w:id="1"/>
      <w:bookmarkEnd w:id="2"/>
    </w:p>
    <w:p w:rsidR="00D856B8" w:rsidRPr="00EB4D70" w:rsidRDefault="00D856B8" w:rsidP="00D856B8">
      <w:pPr>
        <w:rPr>
          <w:lang w:val="sr-Latn-CS"/>
        </w:rPr>
      </w:pPr>
      <w:r w:rsidRPr="00EB4D70">
        <w:rPr>
          <w:lang w:val="sr-Latn-CS"/>
        </w:rPr>
        <w:t xml:space="preserve">Osnovni cilj portala </w:t>
      </w:r>
      <w:r w:rsidR="00374676">
        <w:rPr>
          <w:lang w:val="sr-Latn-CS"/>
        </w:rPr>
        <w:t>Adiutor</w:t>
      </w:r>
      <w:r w:rsidRPr="00EB4D70">
        <w:rPr>
          <w:lang w:val="sr-Latn-CS"/>
        </w:rPr>
        <w:t xml:space="preserve"> jeste po</w:t>
      </w:r>
      <w:r w:rsidR="00374676">
        <w:rPr>
          <w:lang w:val="sr-Latn-CS"/>
        </w:rPr>
        <w:t>boljsanje komunikacije u nekoj obrazovnoj ustanovi</w:t>
      </w:r>
      <w:r w:rsidRPr="00EB4D70">
        <w:rPr>
          <w:lang w:val="sr-Latn-CS"/>
        </w:rPr>
        <w:t xml:space="preserve">, npr. fakulteta, i to i iz ugla studenta i iz ugla profesora. Portal nudi </w:t>
      </w:r>
      <w:r w:rsidR="001F701C" w:rsidRPr="00EB4D70">
        <w:rPr>
          <w:lang w:val="sr-Latn-CS"/>
        </w:rPr>
        <w:t>:</w:t>
      </w:r>
    </w:p>
    <w:p w:rsidR="001F701C" w:rsidRDefault="00931203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>Uvid u smerove i predmete u nekoj obrazovnoj ustanovi.</w:t>
      </w:r>
    </w:p>
    <w:p w:rsidR="00931203" w:rsidRDefault="00931203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 xml:space="preserve">Uvid u oblasti nekog </w:t>
      </w:r>
      <w:r w:rsidR="006524B7">
        <w:rPr>
          <w:lang w:val="sr-Latn-CS"/>
        </w:rPr>
        <w:t>kursa</w:t>
      </w:r>
      <w:r>
        <w:rPr>
          <w:lang w:val="sr-Latn-CS"/>
        </w:rPr>
        <w:t>, kao i mogućnost dodavanja nastavnog materijala od strane profesora kao i studenata.</w:t>
      </w:r>
    </w:p>
    <w:p w:rsidR="00931203" w:rsidRDefault="00931203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 xml:space="preserve">Mogućnost postavljanja pitanja u okviru neke oblasti. </w:t>
      </w:r>
    </w:p>
    <w:p w:rsidR="00D03E3F" w:rsidRDefault="00D03E3F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>Mogućnost davanja odgovora na određeno pitanje.</w:t>
      </w:r>
    </w:p>
    <w:p w:rsidR="00931203" w:rsidRDefault="00D03E3F" w:rsidP="00EB7206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>Mogućnost ocenjivanja,</w:t>
      </w:r>
      <w:r w:rsidR="00931203">
        <w:rPr>
          <w:lang w:val="sr-Latn-CS"/>
        </w:rPr>
        <w:t xml:space="preserve"> kao i komentarisanja od</w:t>
      </w:r>
      <w:r>
        <w:rPr>
          <w:lang w:val="sr-Latn-CS"/>
        </w:rPr>
        <w:t>ređenog odgovora.</w:t>
      </w:r>
    </w:p>
    <w:p w:rsidR="001F701C" w:rsidRDefault="00D03E3F" w:rsidP="00D856B8">
      <w:pPr>
        <w:pStyle w:val="BodyText"/>
        <w:numPr>
          <w:ilvl w:val="0"/>
          <w:numId w:val="2"/>
        </w:numPr>
        <w:autoSpaceDE/>
        <w:autoSpaceDN/>
        <w:jc w:val="both"/>
        <w:rPr>
          <w:lang w:val="sr-Latn-CS"/>
        </w:rPr>
      </w:pPr>
      <w:r>
        <w:rPr>
          <w:lang w:val="sr-Latn-CS"/>
        </w:rPr>
        <w:t>Pretraga postavljenih pitanja po odgovarajućim tagovima.</w:t>
      </w:r>
    </w:p>
    <w:p w:rsidR="00D03E3F" w:rsidRPr="00D03E3F" w:rsidRDefault="00D03E3F" w:rsidP="00D03E3F">
      <w:pPr>
        <w:pStyle w:val="BodyText"/>
        <w:autoSpaceDE/>
        <w:autoSpaceDN/>
        <w:jc w:val="both"/>
        <w:rPr>
          <w:lang w:val="sr-Latn-CS"/>
        </w:rPr>
      </w:pPr>
    </w:p>
    <w:p w:rsidR="00D12518" w:rsidRDefault="00D12518" w:rsidP="004C7035">
      <w:pPr>
        <w:pStyle w:val="Heading1"/>
        <w:rPr>
          <w:lang w:val="sr-Latn-CS"/>
        </w:rPr>
      </w:pPr>
      <w:bookmarkStart w:id="3" w:name="_Toc422606511"/>
      <w:bookmarkStart w:id="4" w:name="_Toc454996357"/>
      <w:r w:rsidRPr="00EB4D70">
        <w:rPr>
          <w:lang w:val="sr-Latn-CS"/>
        </w:rPr>
        <w:t>Početna stranica</w:t>
      </w:r>
      <w:bookmarkEnd w:id="3"/>
      <w:bookmarkEnd w:id="4"/>
    </w:p>
    <w:p w:rsidR="00D03E3F" w:rsidRPr="00D03E3F" w:rsidRDefault="00D03E3F" w:rsidP="00D03E3F">
      <w:pPr>
        <w:rPr>
          <w:lang w:val="sr-Latn-CS"/>
        </w:rPr>
      </w:pPr>
    </w:p>
    <w:p w:rsidR="00D856B8" w:rsidRDefault="00D856B8" w:rsidP="00D856B8">
      <w:pPr>
        <w:rPr>
          <w:lang w:val="sr-Latn-CS"/>
        </w:rPr>
      </w:pPr>
      <w:r w:rsidRPr="00EB4D70">
        <w:rPr>
          <w:lang w:val="sr-Latn-CS"/>
        </w:rPr>
        <w:t>Pocetna stranica portala izgleda ovako:</w:t>
      </w:r>
    </w:p>
    <w:p w:rsidR="00D03E3F" w:rsidRDefault="00D03E3F" w:rsidP="00D856B8">
      <w:pPr>
        <w:rPr>
          <w:lang w:val="sr-Latn-CS"/>
        </w:rPr>
      </w:pPr>
    </w:p>
    <w:p w:rsidR="00D03E3F" w:rsidRPr="00EB4D70" w:rsidRDefault="00D03E3F" w:rsidP="00D856B8">
      <w:pPr>
        <w:rPr>
          <w:lang w:val="sr-Latn-CS"/>
        </w:rPr>
      </w:pPr>
    </w:p>
    <w:p w:rsidR="004C7035" w:rsidRDefault="0043755B" w:rsidP="004C7035">
      <w:pPr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>
            <wp:extent cx="6267450" cy="2828925"/>
            <wp:effectExtent l="19050" t="19050" r="0" b="9525"/>
            <wp:docPr id="1" name="Picture 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828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C1866" w:rsidRDefault="006C1866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D03E3F" w:rsidRDefault="00D03E3F" w:rsidP="004C7035">
      <w:pPr>
        <w:rPr>
          <w:lang w:val="sr-Latn-CS"/>
        </w:rPr>
      </w:pPr>
    </w:p>
    <w:p w:rsidR="006C1866" w:rsidRDefault="006C1866" w:rsidP="004C7035">
      <w:pPr>
        <w:rPr>
          <w:lang w:val="sr-Latn-CS"/>
        </w:rPr>
      </w:pPr>
      <w:r>
        <w:rPr>
          <w:lang w:val="sr-Latn-CS"/>
        </w:rPr>
        <w:lastRenderedPageBreak/>
        <w:t>Budući da je web portal ima „responsive desing“, možete videti i prikaz ove stranice na mobilnom uređaju:</w:t>
      </w:r>
    </w:p>
    <w:p w:rsidR="00D03E3F" w:rsidRDefault="00D03E3F" w:rsidP="004C7035">
      <w:pPr>
        <w:rPr>
          <w:lang w:val="sr-Latn-CS"/>
        </w:rPr>
      </w:pPr>
    </w:p>
    <w:p w:rsidR="00D03E3F" w:rsidRDefault="0043755B" w:rsidP="004C7035">
      <w:r>
        <w:rPr>
          <w:noProof/>
          <w:lang w:val="sr-Latn-RS" w:eastAsia="sr-Latn-R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80010</wp:posOffset>
            </wp:positionV>
            <wp:extent cx="3324225" cy="2858135"/>
            <wp:effectExtent l="0" t="0" r="0" b="0"/>
            <wp:wrapNone/>
            <wp:docPr id="44" name="Picture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18BD">
        <w:t xml:space="preserve">      </w:t>
      </w:r>
    </w:p>
    <w:p w:rsidR="006C1866" w:rsidRDefault="00A218BD" w:rsidP="004C7035">
      <w:pPr>
        <w:rPr>
          <w:lang w:val="sr-Latn-CS"/>
        </w:rPr>
      </w:pPr>
      <w:r>
        <w:t xml:space="preserve">            </w:t>
      </w:r>
    </w:p>
    <w:p w:rsidR="00A218BD" w:rsidRDefault="0043755B" w:rsidP="004C7035">
      <w:r>
        <w:rPr>
          <w:noProof/>
          <w:lang w:val="sr-Latn-RS" w:eastAsia="sr-Latn-RS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3600450</wp:posOffset>
            </wp:positionH>
            <wp:positionV relativeFrom="paragraph">
              <wp:posOffset>23495</wp:posOffset>
            </wp:positionV>
            <wp:extent cx="2991485" cy="5592445"/>
            <wp:effectExtent l="0" t="0" r="0" b="0"/>
            <wp:wrapNone/>
            <wp:docPr id="43" name="Picture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559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3E3F">
        <w:br w:type="textWrapping" w:clear="all"/>
      </w:r>
    </w:p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D03E3F" w:rsidRDefault="00D03E3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43755B" w:rsidP="004C7035">
      <w:r>
        <w:rPr>
          <w:noProof/>
          <w:lang w:val="sr-Latn-RS" w:eastAsia="sr-Latn-RS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28575</wp:posOffset>
            </wp:positionV>
            <wp:extent cx="3209925" cy="2701925"/>
            <wp:effectExtent l="0" t="0" r="0" b="0"/>
            <wp:wrapSquare wrapText="right"/>
            <wp:docPr id="42" name="Picture 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36AF" w:rsidRDefault="00C936AF" w:rsidP="004C7035"/>
    <w:p w:rsidR="00C936AF" w:rsidRDefault="00C936AF" w:rsidP="004C7035"/>
    <w:p w:rsidR="00C936AF" w:rsidRDefault="00C936AF" w:rsidP="004C7035"/>
    <w:p w:rsidR="00D03E3F" w:rsidRDefault="00D03E3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Default="00C936AF" w:rsidP="004C7035"/>
    <w:p w:rsidR="00C936AF" w:rsidRPr="00A218BD" w:rsidRDefault="00C936AF" w:rsidP="004C7035"/>
    <w:p w:rsidR="00D12518" w:rsidRDefault="00D12518" w:rsidP="004C7035">
      <w:pPr>
        <w:pStyle w:val="Heading1"/>
        <w:rPr>
          <w:lang w:val="fi-FI"/>
        </w:rPr>
      </w:pPr>
      <w:bookmarkStart w:id="5" w:name="_Toc422606512"/>
      <w:bookmarkStart w:id="6" w:name="_Toc454996358"/>
      <w:r w:rsidRPr="00EB4D70">
        <w:rPr>
          <w:lang w:val="sr-Latn-CS"/>
        </w:rPr>
        <w:t>Kako se prijaviti na portal</w:t>
      </w:r>
      <w:r w:rsidRPr="00EB4D70">
        <w:rPr>
          <w:lang w:val="fi-FI"/>
        </w:rPr>
        <w:t>?</w:t>
      </w:r>
      <w:bookmarkEnd w:id="5"/>
      <w:bookmarkEnd w:id="6"/>
    </w:p>
    <w:p w:rsidR="00C936AF" w:rsidRPr="00C936AF" w:rsidRDefault="00C936AF" w:rsidP="00C936AF">
      <w:pPr>
        <w:rPr>
          <w:lang w:val="fi-FI"/>
        </w:rPr>
      </w:pPr>
    </w:p>
    <w:p w:rsidR="004C7035" w:rsidRPr="00EB4D70" w:rsidRDefault="004C7035" w:rsidP="004C7035">
      <w:pPr>
        <w:rPr>
          <w:lang w:val="sr-Latn-CS"/>
        </w:rPr>
      </w:pPr>
      <w:r w:rsidRPr="00EB4D70">
        <w:rPr>
          <w:lang w:val="sr-Latn-CS"/>
        </w:rPr>
        <w:t>Korisnici mogu da se prijave na portal u svakom trenutku korist</w:t>
      </w:r>
      <w:r w:rsidR="00C936AF">
        <w:rPr>
          <w:lang w:val="sr-Latn-CS"/>
        </w:rPr>
        <w:t>eći opciju Prijava (na početnoj strani)</w:t>
      </w:r>
      <w:r w:rsidRPr="00EB4D70">
        <w:rPr>
          <w:lang w:val="sr-Latn-CS"/>
        </w:rPr>
        <w:t xml:space="preserve">. Prijavljivanjem na portal oni dobijaju pristup zaštićenom materijalu na portalu, kao i funkcionalnostima koje nisu dostupne neprijavljenim korisnicima. Korisnici koji ne mogu da se prijave mogu da se registruju, i ako im zahtev bude odobren, nadalje će moći da se prijave na portal kad god požele. Korisnici koji nisu prijavljeni na portal </w:t>
      </w:r>
      <w:r w:rsidR="00B46BD1">
        <w:rPr>
          <w:lang w:val="sr-Latn-CS"/>
        </w:rPr>
        <w:t>nemaju pristup</w:t>
      </w:r>
      <w:r w:rsidR="00C936AF">
        <w:rPr>
          <w:lang w:val="sr-Latn-CS"/>
        </w:rPr>
        <w:t xml:space="preserve"> </w:t>
      </w:r>
      <w:r w:rsidR="00B46BD1">
        <w:rPr>
          <w:lang w:val="sr-Latn-CS"/>
        </w:rPr>
        <w:t>materijalu, i mogu da koriste samo ograničen skup</w:t>
      </w:r>
      <w:r w:rsidRPr="00EB4D70">
        <w:rPr>
          <w:lang w:val="sr-Latn-CS"/>
        </w:rPr>
        <w:t xml:space="preserve"> funkcionalnosti portala.</w:t>
      </w:r>
    </w:p>
    <w:p w:rsidR="004C7035" w:rsidRDefault="004C7035" w:rsidP="004C7035">
      <w:pPr>
        <w:rPr>
          <w:lang w:val="sr-Latn-CS"/>
        </w:rPr>
      </w:pPr>
    </w:p>
    <w:p w:rsidR="00C936AF" w:rsidRPr="00EB4D70" w:rsidRDefault="00C936AF" w:rsidP="004C7035">
      <w:pPr>
        <w:rPr>
          <w:lang w:val="sr-Latn-CS"/>
        </w:rPr>
      </w:pPr>
    </w:p>
    <w:p w:rsidR="00D12518" w:rsidRPr="00EB4D70" w:rsidRDefault="00D12518" w:rsidP="004C7035">
      <w:pPr>
        <w:pStyle w:val="Heading2"/>
        <w:rPr>
          <w:lang w:val="fi-FI"/>
        </w:rPr>
      </w:pPr>
      <w:bookmarkStart w:id="7" w:name="_Toc422606513"/>
      <w:bookmarkStart w:id="8" w:name="_Toc454996359"/>
      <w:r w:rsidRPr="00EB4D70">
        <w:rPr>
          <w:lang w:val="fi-FI"/>
        </w:rPr>
        <w:t>Kako se registrovati kao novi korisnik?</w:t>
      </w:r>
      <w:bookmarkEnd w:id="7"/>
      <w:bookmarkEnd w:id="8"/>
    </w:p>
    <w:p w:rsidR="004C7035" w:rsidRPr="00EB4D70" w:rsidRDefault="004C7035" w:rsidP="004C7035">
      <w:pPr>
        <w:rPr>
          <w:lang w:val="sr-Latn-CS"/>
        </w:rPr>
      </w:pPr>
      <w:r w:rsidRPr="00EB4D70">
        <w:rPr>
          <w:lang w:val="sr-Latn-CS"/>
        </w:rPr>
        <w:t>Postupak:</w:t>
      </w:r>
    </w:p>
    <w:p w:rsidR="004C7035" w:rsidRPr="00EB4D70" w:rsidRDefault="00B46BD1" w:rsidP="00EB7206">
      <w:pPr>
        <w:numPr>
          <w:ilvl w:val="0"/>
          <w:numId w:val="7"/>
        </w:numPr>
        <w:rPr>
          <w:lang w:val="sr-Latn-CS"/>
        </w:rPr>
      </w:pPr>
      <w:r>
        <w:rPr>
          <w:lang w:val="sr-Latn-CS"/>
        </w:rPr>
        <w:t>Kliknite na opciju Registracija</w:t>
      </w:r>
      <w:r w:rsidR="004C7035" w:rsidRPr="00EB4D70">
        <w:rPr>
          <w:lang w:val="sr-Latn-CS"/>
        </w:rPr>
        <w:t xml:space="preserve"> se u gornjem desnom uglu, pojavice se forma za </w:t>
      </w:r>
      <w:r>
        <w:rPr>
          <w:lang w:val="sr-Latn-CS"/>
        </w:rPr>
        <w:t>registraciju</w:t>
      </w:r>
      <w:r w:rsidR="004C7035" w:rsidRPr="00EB4D70">
        <w:rPr>
          <w:lang w:val="sr-Latn-CS"/>
        </w:rPr>
        <w:t>.</w:t>
      </w:r>
    </w:p>
    <w:p w:rsidR="004C7035" w:rsidRPr="00EB4D70" w:rsidRDefault="00B46BD1" w:rsidP="00EB7206">
      <w:pPr>
        <w:numPr>
          <w:ilvl w:val="0"/>
          <w:numId w:val="7"/>
        </w:numPr>
        <w:rPr>
          <w:lang w:val="sr-Latn-CS"/>
        </w:rPr>
      </w:pPr>
      <w:r>
        <w:rPr>
          <w:lang w:val="sr-Latn-CS"/>
        </w:rPr>
        <w:t>Sva polja(Ime, Prezime, Broj indeksa, K</w:t>
      </w:r>
      <w:r w:rsidR="004C7035" w:rsidRPr="00EB4D70">
        <w:rPr>
          <w:lang w:val="sr-Latn-CS"/>
        </w:rPr>
        <w:t>orisnicko ime,</w:t>
      </w:r>
      <w:r>
        <w:rPr>
          <w:lang w:val="sr-Latn-CS"/>
        </w:rPr>
        <w:t xml:space="preserve"> Lozinka, Potvrdi lozinku i E-mail</w:t>
      </w:r>
      <w:r w:rsidR="004C7035" w:rsidRPr="00EB4D70">
        <w:rPr>
          <w:lang w:val="sr-Latn-CS"/>
        </w:rPr>
        <w:t>) moraju da budu popunjena.</w:t>
      </w:r>
    </w:p>
    <w:p w:rsidR="004C7035" w:rsidRPr="00EB4D70" w:rsidRDefault="004C7035" w:rsidP="00EB7206">
      <w:pPr>
        <w:numPr>
          <w:ilvl w:val="0"/>
          <w:numId w:val="7"/>
        </w:numPr>
        <w:rPr>
          <w:lang w:val="sr-Latn-CS"/>
        </w:rPr>
      </w:pPr>
      <w:r w:rsidRPr="00EB4D70">
        <w:rPr>
          <w:lang w:val="sr-Latn-CS"/>
        </w:rPr>
        <w:t>Popunite ova polja. Ako unesete nevalidan podatak (</w:t>
      </w:r>
      <w:r w:rsidR="00B46BD1">
        <w:rPr>
          <w:lang w:val="sr-Latn-CS"/>
        </w:rPr>
        <w:t>lozinka kraća od 6 karaktera</w:t>
      </w:r>
      <w:r w:rsidRPr="00EB4D70">
        <w:rPr>
          <w:lang w:val="sr-Latn-CS"/>
        </w:rPr>
        <w:t xml:space="preserve"> ili lozinke koje se ne podudaraju) dobicete poruku o tome. Nakon toga unesite nove podatke.</w:t>
      </w:r>
    </w:p>
    <w:p w:rsidR="004C7035" w:rsidRPr="00EB4D70" w:rsidRDefault="004C7035" w:rsidP="00EB7206">
      <w:pPr>
        <w:numPr>
          <w:ilvl w:val="0"/>
          <w:numId w:val="7"/>
        </w:numPr>
        <w:rPr>
          <w:lang w:val="sr-Latn-CS"/>
        </w:rPr>
      </w:pPr>
      <w:r w:rsidRPr="00EB4D70">
        <w:rPr>
          <w:lang w:val="sr-Latn-CS"/>
        </w:rPr>
        <w:t xml:space="preserve">Kliknite na dugme registruj se. </w:t>
      </w:r>
    </w:p>
    <w:p w:rsidR="004C7035" w:rsidRPr="00EB4D70" w:rsidRDefault="004C7035" w:rsidP="00EB7206">
      <w:pPr>
        <w:numPr>
          <w:ilvl w:val="0"/>
          <w:numId w:val="7"/>
        </w:numPr>
        <w:rPr>
          <w:lang w:val="sr-Latn-CS"/>
        </w:rPr>
      </w:pPr>
      <w:r w:rsidRPr="00EB4D70">
        <w:rPr>
          <w:lang w:val="sr-Latn-CS"/>
        </w:rPr>
        <w:t>Na mail ce vam stici poruka za verifikaciju. Kliknite na dobijeni link kako biste verifikovali svoj nalog.</w:t>
      </w:r>
    </w:p>
    <w:p w:rsidR="00B46BD1" w:rsidRDefault="00B46BD1" w:rsidP="00B46BD1">
      <w:pPr>
        <w:numPr>
          <w:ilvl w:val="0"/>
          <w:numId w:val="7"/>
        </w:numPr>
        <w:rPr>
          <w:lang w:val="sr-Latn-CS"/>
        </w:rPr>
      </w:pPr>
      <w:r>
        <w:rPr>
          <w:lang w:val="sr-Latn-CS"/>
        </w:rPr>
        <w:t>Posle verifikacije moguće je koristiti nalog.</w:t>
      </w:r>
    </w:p>
    <w:p w:rsidR="00B46BD1" w:rsidRPr="00B46BD1" w:rsidRDefault="00B46BD1" w:rsidP="00B46BD1">
      <w:pPr>
        <w:rPr>
          <w:lang w:val="sr-Latn-CS"/>
        </w:rPr>
      </w:pPr>
    </w:p>
    <w:p w:rsidR="005F0D92" w:rsidRDefault="005F0D92" w:rsidP="005F0D92">
      <w:pPr>
        <w:rPr>
          <w:lang w:val="sr-Latn-CS"/>
        </w:rPr>
      </w:pPr>
      <w:r>
        <w:rPr>
          <w:lang w:val="sr-Latn-CS"/>
        </w:rPr>
        <w:t>Primer forme za registraciju dat je na sl</w:t>
      </w:r>
      <w:r w:rsidR="004A2AED">
        <w:rPr>
          <w:lang w:val="sr-Latn-CS"/>
        </w:rPr>
        <w:t>edećim slikama. Pritom, prva slika pokazuje sam izgled forme, a druga slika njene funkcionalnosti kojima se obezbeđuje validan proces registracije.</w:t>
      </w:r>
    </w:p>
    <w:p w:rsidR="00B46BD1" w:rsidRPr="005F0D92" w:rsidRDefault="00B46BD1" w:rsidP="005F0D92">
      <w:pPr>
        <w:rPr>
          <w:lang w:val="sr-Latn-RS"/>
        </w:rPr>
      </w:pPr>
    </w:p>
    <w:p w:rsidR="00B46BD1" w:rsidRDefault="0043755B" w:rsidP="00B46BD1">
      <w:pPr>
        <w:tabs>
          <w:tab w:val="left" w:pos="660"/>
        </w:tabs>
        <w:ind w:left="360"/>
        <w:rPr>
          <w:lang w:val="sr-Latn-CS"/>
        </w:rPr>
      </w:pPr>
      <w:r>
        <w:rPr>
          <w:noProof/>
          <w:lang w:val="sr-Latn-RS" w:eastAsia="sr-Latn-RS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75565</wp:posOffset>
            </wp:positionV>
            <wp:extent cx="2985770" cy="3672840"/>
            <wp:effectExtent l="0" t="0" r="0" b="0"/>
            <wp:wrapNone/>
            <wp:docPr id="41" name="Picture 12" descr="2016-06-29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16-06-29 (39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7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sr-Latn-RS" w:eastAsia="sr-Latn-RS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3305175</wp:posOffset>
            </wp:positionH>
            <wp:positionV relativeFrom="paragraph">
              <wp:posOffset>75565</wp:posOffset>
            </wp:positionV>
            <wp:extent cx="3171825" cy="3701415"/>
            <wp:effectExtent l="0" t="0" r="0" b="0"/>
            <wp:wrapNone/>
            <wp:docPr id="40" name="Picture 1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B46BD1" w:rsidRDefault="00B46BD1" w:rsidP="00B46BD1">
      <w:pPr>
        <w:tabs>
          <w:tab w:val="left" w:pos="660"/>
        </w:tabs>
        <w:ind w:left="360"/>
        <w:rPr>
          <w:lang w:val="sr-Latn-CS"/>
        </w:rPr>
      </w:pPr>
    </w:p>
    <w:p w:rsidR="00E06A53" w:rsidRDefault="00343C1D" w:rsidP="002C06F0">
      <w:pPr>
        <w:tabs>
          <w:tab w:val="left" w:pos="660"/>
        </w:tabs>
        <w:rPr>
          <w:lang w:val="sr-Latn-RS"/>
        </w:rPr>
      </w:pPr>
      <w:r>
        <w:rPr>
          <w:lang w:val="sr-Latn-CS"/>
        </w:rPr>
        <w:t xml:space="preserve">Pritiskom na dugme </w:t>
      </w:r>
      <w:r>
        <w:rPr>
          <w:lang w:val="sr-Latn-RS"/>
        </w:rPr>
        <w:t>Registruj se, prikazuje se sledeća poruka:</w:t>
      </w:r>
    </w:p>
    <w:p w:rsidR="00343C1D" w:rsidRDefault="0043755B" w:rsidP="002C06F0">
      <w:pPr>
        <w:tabs>
          <w:tab w:val="left" w:pos="660"/>
        </w:tabs>
        <w:rPr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>
            <wp:extent cx="4914900" cy="1419225"/>
            <wp:effectExtent l="19050" t="19050" r="0" b="9525"/>
            <wp:docPr id="2" name="Picture 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419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43C1D" w:rsidRDefault="00343C1D" w:rsidP="002C06F0">
      <w:pPr>
        <w:tabs>
          <w:tab w:val="left" w:pos="660"/>
        </w:tabs>
        <w:rPr>
          <w:lang w:val="sr-Latn-RS"/>
        </w:rPr>
      </w:pPr>
      <w:r>
        <w:rPr>
          <w:lang w:val="sr-Latn-RS"/>
        </w:rPr>
        <w:t>Na E-mail nalog će Vam stići sledeća poruka:</w:t>
      </w:r>
    </w:p>
    <w:p w:rsidR="00343C1D" w:rsidRDefault="0043755B" w:rsidP="002C06F0">
      <w:pPr>
        <w:tabs>
          <w:tab w:val="left" w:pos="660"/>
        </w:tabs>
        <w:rPr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>
            <wp:extent cx="5943600" cy="1485900"/>
            <wp:effectExtent l="19050" t="19050" r="0" b="0"/>
            <wp:docPr id="3" name="Picture 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43C1D" w:rsidRPr="00343C1D" w:rsidRDefault="00343C1D" w:rsidP="002C06F0">
      <w:pPr>
        <w:tabs>
          <w:tab w:val="left" w:pos="660"/>
        </w:tabs>
        <w:rPr>
          <w:lang w:val="sr-Latn-RS"/>
        </w:rPr>
      </w:pPr>
    </w:p>
    <w:p w:rsidR="00D12518" w:rsidRPr="00EB4D70" w:rsidRDefault="00D12518" w:rsidP="004C7035">
      <w:pPr>
        <w:pStyle w:val="Heading2"/>
        <w:rPr>
          <w:lang w:val="sr-Latn-CS"/>
        </w:rPr>
      </w:pPr>
      <w:bookmarkStart w:id="9" w:name="_Toc422606514"/>
      <w:bookmarkStart w:id="10" w:name="_Toc454996360"/>
      <w:r w:rsidRPr="00EB4D70">
        <w:rPr>
          <w:lang w:val="sr-Latn-CS"/>
        </w:rPr>
        <w:t>Kako se prijaviti</w:t>
      </w:r>
      <w:r w:rsidR="000A518C">
        <w:rPr>
          <w:lang w:val="sr-Latn-CS"/>
        </w:rPr>
        <w:t xml:space="preserve"> </w:t>
      </w:r>
      <w:r w:rsidRPr="00EB4D70">
        <w:rPr>
          <w:lang w:val="sr-Latn-CS"/>
        </w:rPr>
        <w:t>?</w:t>
      </w:r>
      <w:bookmarkEnd w:id="9"/>
      <w:bookmarkEnd w:id="10"/>
    </w:p>
    <w:p w:rsidR="004C7035" w:rsidRPr="00EB4D70" w:rsidRDefault="004C7035" w:rsidP="004C7035">
      <w:pPr>
        <w:rPr>
          <w:lang w:val="sr-Latn-CS"/>
        </w:rPr>
      </w:pPr>
      <w:r w:rsidRPr="00EB4D70">
        <w:rPr>
          <w:lang w:val="sr-Latn-CS"/>
        </w:rPr>
        <w:t>Postupak:</w:t>
      </w:r>
    </w:p>
    <w:p w:rsidR="00D856B8" w:rsidRPr="00EB4D70" w:rsidRDefault="00D856B8" w:rsidP="00EB7206">
      <w:pPr>
        <w:numPr>
          <w:ilvl w:val="0"/>
          <w:numId w:val="6"/>
        </w:numPr>
        <w:rPr>
          <w:lang w:val="sr-Latn-CS"/>
        </w:rPr>
      </w:pPr>
      <w:r w:rsidRPr="00EB4D70">
        <w:rPr>
          <w:lang w:val="sr-Latn-CS"/>
        </w:rPr>
        <w:t>Prvo morate da budete registrovani na portal(vidi 3.1).</w:t>
      </w:r>
    </w:p>
    <w:p w:rsidR="00D856B8" w:rsidRPr="00EB4D70" w:rsidRDefault="002C06F0" w:rsidP="00EB7206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>F</w:t>
      </w:r>
      <w:r w:rsidR="00D856B8" w:rsidRPr="00EB4D70">
        <w:rPr>
          <w:lang w:val="sr-Latn-CS"/>
        </w:rPr>
        <w:t>orma za prijavljivanje</w:t>
      </w:r>
      <w:r>
        <w:rPr>
          <w:lang w:val="sr-Latn-CS"/>
        </w:rPr>
        <w:t xml:space="preserve"> se nalazi na početnoj stranici portala</w:t>
      </w:r>
      <w:r w:rsidR="00D856B8" w:rsidRPr="00EB4D70">
        <w:rPr>
          <w:lang w:val="sr-Latn-CS"/>
        </w:rPr>
        <w:t>.</w:t>
      </w:r>
    </w:p>
    <w:p w:rsidR="00D856B8" w:rsidRPr="00EB4D70" w:rsidRDefault="00D856B8" w:rsidP="00EB7206">
      <w:pPr>
        <w:numPr>
          <w:ilvl w:val="0"/>
          <w:numId w:val="6"/>
        </w:numPr>
        <w:rPr>
          <w:lang w:val="sr-Latn-CS"/>
        </w:rPr>
      </w:pPr>
      <w:r w:rsidRPr="00EB4D70">
        <w:rPr>
          <w:lang w:val="sr-Latn-CS"/>
        </w:rPr>
        <w:t>Unesite korisnicko ime i lozinku.</w:t>
      </w:r>
    </w:p>
    <w:p w:rsidR="00D856B8" w:rsidRDefault="00D856B8" w:rsidP="00EB7206">
      <w:pPr>
        <w:numPr>
          <w:ilvl w:val="0"/>
          <w:numId w:val="6"/>
        </w:numPr>
        <w:rPr>
          <w:lang w:val="sr-Latn-CS"/>
        </w:rPr>
      </w:pPr>
      <w:r w:rsidRPr="00EB4D70">
        <w:rPr>
          <w:lang w:val="sr-Latn-CS"/>
        </w:rPr>
        <w:t>K</w:t>
      </w:r>
      <w:r w:rsidR="002C06F0">
        <w:rPr>
          <w:lang w:val="sr-Latn-CS"/>
        </w:rPr>
        <w:t>liknite na dugme Prijava</w:t>
      </w:r>
      <w:r w:rsidRPr="00EB4D70">
        <w:rPr>
          <w:lang w:val="sr-Latn-CS"/>
        </w:rPr>
        <w:t>. Ako ste uneli neispravne podatke, pojavice se poruka o tome. Nakon toga mozete da ponovo unesete podatke. Ako ste uneli ispravne podatke, bicete prijavljeni na portal</w:t>
      </w:r>
      <w:r w:rsidR="00343C1D">
        <w:rPr>
          <w:lang w:val="sr-Latn-CS"/>
        </w:rPr>
        <w:t xml:space="preserve"> i prijava će Vas odvesti na stranicu korisničkog panela.</w:t>
      </w:r>
      <w:r w:rsidR="00BF4FEC" w:rsidRPr="00EB4D70">
        <w:rPr>
          <w:lang w:val="sr-Latn-CS"/>
        </w:rPr>
        <w:t xml:space="preserve"> </w:t>
      </w:r>
    </w:p>
    <w:p w:rsidR="00343C1D" w:rsidRDefault="00343C1D" w:rsidP="00343C1D">
      <w:pPr>
        <w:rPr>
          <w:lang w:val="sr-Latn-CS"/>
        </w:rPr>
      </w:pPr>
    </w:p>
    <w:p w:rsidR="00E66001" w:rsidRDefault="00E66001" w:rsidP="00E66001">
      <w:pPr>
        <w:jc w:val="both"/>
        <w:rPr>
          <w:lang w:val="sr-Latn-CS"/>
        </w:rPr>
      </w:pPr>
      <w:r>
        <w:rPr>
          <w:lang w:val="sr-Latn-CS"/>
        </w:rPr>
        <w:t>Forma za login (prijavljivanje) ima sledeći izgled:</w:t>
      </w:r>
    </w:p>
    <w:p w:rsidR="002C06F0" w:rsidRDefault="002C06F0" w:rsidP="00E66001">
      <w:pPr>
        <w:jc w:val="both"/>
        <w:rPr>
          <w:lang w:val="sr-Latn-CS"/>
        </w:rPr>
      </w:pPr>
    </w:p>
    <w:p w:rsidR="00E06A53" w:rsidRPr="00EB4D70" w:rsidRDefault="0043755B" w:rsidP="00E06A53">
      <w:pPr>
        <w:ind w:left="360"/>
        <w:jc w:val="center"/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>
            <wp:extent cx="4448175" cy="2419350"/>
            <wp:effectExtent l="19050" t="19050" r="9525" b="0"/>
            <wp:docPr id="4" name="Picture 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19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C7035" w:rsidRDefault="004C7035" w:rsidP="004C7035">
      <w:pPr>
        <w:rPr>
          <w:lang w:val="sr-Latn-CS"/>
        </w:rPr>
      </w:pPr>
    </w:p>
    <w:p w:rsidR="00B46BD1" w:rsidRDefault="00B46BD1" w:rsidP="004C7035">
      <w:pPr>
        <w:rPr>
          <w:lang w:val="sr-Latn-CS"/>
        </w:rPr>
      </w:pPr>
    </w:p>
    <w:p w:rsidR="00B46BD1" w:rsidRDefault="00B46BD1" w:rsidP="004C7035">
      <w:pPr>
        <w:rPr>
          <w:lang w:val="sr-Latn-CS"/>
        </w:rPr>
      </w:pPr>
    </w:p>
    <w:p w:rsidR="00B46BD1" w:rsidRDefault="00B46BD1" w:rsidP="004C7035">
      <w:pPr>
        <w:rPr>
          <w:lang w:val="sr-Latn-CS"/>
        </w:rPr>
      </w:pPr>
    </w:p>
    <w:p w:rsidR="00B46BD1" w:rsidRPr="00EB4D70" w:rsidRDefault="00B46BD1" w:rsidP="004C7035">
      <w:pPr>
        <w:rPr>
          <w:lang w:val="sr-Latn-CS"/>
        </w:rPr>
      </w:pPr>
    </w:p>
    <w:p w:rsidR="00D12518" w:rsidRPr="00EB4D70" w:rsidRDefault="00D12518" w:rsidP="00D856B8">
      <w:pPr>
        <w:pStyle w:val="Heading1"/>
        <w:rPr>
          <w:lang w:val="sr-Latn-CS"/>
        </w:rPr>
      </w:pPr>
      <w:bookmarkStart w:id="11" w:name="_Toc422606515"/>
      <w:bookmarkStart w:id="12" w:name="_Toc454996361"/>
      <w:r w:rsidRPr="00EB4D70">
        <w:rPr>
          <w:lang w:val="sr-Latn-CS"/>
        </w:rPr>
        <w:t>Kako</w:t>
      </w:r>
      <w:r w:rsidR="006524B7">
        <w:rPr>
          <w:lang w:val="sr-Latn-CS"/>
        </w:rPr>
        <w:t xml:space="preserve"> pregledati svoj profi</w:t>
      </w:r>
      <w:r w:rsidRPr="00EB4D70">
        <w:rPr>
          <w:lang w:val="sr-Latn-CS"/>
        </w:rPr>
        <w:t>l?</w:t>
      </w:r>
      <w:bookmarkEnd w:id="11"/>
      <w:bookmarkEnd w:id="12"/>
    </w:p>
    <w:p w:rsidR="00D856B8" w:rsidRDefault="004B7BF2" w:rsidP="00D856B8">
      <w:pPr>
        <w:rPr>
          <w:lang w:val="sr-Latn-CS"/>
        </w:rPr>
      </w:pPr>
      <w:r>
        <w:rPr>
          <w:lang w:val="sr-Latn-CS"/>
        </w:rPr>
        <w:t>Svaki korisnik ima svoj profil, posle procesa registracije.</w:t>
      </w:r>
      <w:r w:rsidR="00881BB6">
        <w:rPr>
          <w:lang w:val="sr-Latn-CS"/>
        </w:rPr>
        <w:t xml:space="preserve"> Procesom logovanja (prijave) se navigiramo na stranicu korisničkog profila, a u svakom trenutku možemo pritiskom na Početna da se navigiramo na korisnički profil. </w:t>
      </w:r>
      <w:r>
        <w:rPr>
          <w:lang w:val="sr-Latn-CS"/>
        </w:rPr>
        <w:t xml:space="preserve"> Korisnički profil sadrži osnovne informacije o studentu, pitanja koja je postavio. Korisnički profil takođe nudi mogućnost promene osnovnih informacija.</w:t>
      </w:r>
    </w:p>
    <w:p w:rsidR="00662E9B" w:rsidRDefault="00662E9B" w:rsidP="00D856B8">
      <w:pPr>
        <w:rPr>
          <w:lang w:val="sr-Latn-CS"/>
        </w:rPr>
      </w:pPr>
    </w:p>
    <w:p w:rsidR="00662E9B" w:rsidRDefault="00662E9B" w:rsidP="00D856B8">
      <w:pPr>
        <w:rPr>
          <w:lang w:val="sr-Latn-CS"/>
        </w:rPr>
      </w:pPr>
      <w:r>
        <w:rPr>
          <w:lang w:val="sr-Latn-CS"/>
        </w:rPr>
        <w:t>Na sledećim slikama je prikazan korisnički profil odmah nakon registracije (</w:t>
      </w:r>
      <w:r w:rsidR="00A17F21">
        <w:rPr>
          <w:lang w:val="sr-Latn-CS"/>
        </w:rPr>
        <w:t>gore</w:t>
      </w:r>
      <w:r>
        <w:rPr>
          <w:lang w:val="sr-Latn-CS"/>
        </w:rPr>
        <w:t xml:space="preserve">) i nakon korišćenja </w:t>
      </w:r>
      <w:r w:rsidR="00A17F21">
        <w:rPr>
          <w:lang w:val="sr-Latn-CS"/>
        </w:rPr>
        <w:t xml:space="preserve">portala i nekih izmena podataka </w:t>
      </w:r>
      <w:r>
        <w:rPr>
          <w:lang w:val="sr-Latn-CS"/>
        </w:rPr>
        <w:t>(</w:t>
      </w:r>
      <w:r w:rsidR="00A17F21">
        <w:rPr>
          <w:lang w:val="sr-Latn-CS"/>
        </w:rPr>
        <w:t>dole</w:t>
      </w:r>
      <w:r>
        <w:rPr>
          <w:lang w:val="sr-Latn-CS"/>
        </w:rPr>
        <w:t>):</w:t>
      </w:r>
    </w:p>
    <w:p w:rsidR="00A17F21" w:rsidRDefault="00A17F21" w:rsidP="00D856B8">
      <w:pPr>
        <w:rPr>
          <w:lang w:val="sr-Latn-CS"/>
        </w:rPr>
      </w:pPr>
    </w:p>
    <w:p w:rsidR="00A17F21" w:rsidRDefault="0043755B" w:rsidP="00D856B8">
      <w:pPr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>
            <wp:extent cx="5934075" cy="1581150"/>
            <wp:effectExtent l="19050" t="19050" r="9525" b="0"/>
            <wp:docPr id="5" name="Picture 5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E4F8C" w:rsidRDefault="00AE4F8C" w:rsidP="00D856B8">
      <w:pPr>
        <w:rPr>
          <w:lang w:val="sr-Latn-CS"/>
        </w:rPr>
      </w:pPr>
    </w:p>
    <w:p w:rsidR="00A17F21" w:rsidRDefault="0043755B" w:rsidP="00D856B8">
      <w:pPr>
        <w:rPr>
          <w:lang w:val="sr-Latn-CS"/>
        </w:rPr>
      </w:pPr>
      <w:r>
        <w:rPr>
          <w:noProof/>
          <w:lang w:val="sr-Latn-RS" w:eastAsia="sr-Latn-RS"/>
        </w:rPr>
        <w:drawing>
          <wp:inline distT="0" distB="0" distL="0" distR="0">
            <wp:extent cx="5943600" cy="2095500"/>
            <wp:effectExtent l="19050" t="19050" r="0" b="0"/>
            <wp:docPr id="6" name="Picture 6" descr="2016-06-29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6-06-29 (40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E4F8C" w:rsidRDefault="00AE4F8C" w:rsidP="00D856B8">
      <w:pPr>
        <w:rPr>
          <w:lang w:val="sr-Latn-CS"/>
        </w:rPr>
      </w:pPr>
    </w:p>
    <w:p w:rsidR="00A17F21" w:rsidRDefault="00AE4F8C" w:rsidP="00D856B8">
      <w:pPr>
        <w:rPr>
          <w:lang w:val="sr-Latn-CS"/>
        </w:rPr>
      </w:pPr>
      <w:r>
        <w:rPr>
          <w:lang w:val="sr-Latn-CS"/>
        </w:rPr>
        <w:t>Kao što možete videti moguće je dodati/promeniti profilnu sliku, promeniti osnovne podatke (Ime, Prezime, Korisničko ime i sl.), moguće je dodati i kratak opis. Na korisničkom profilu se takođe prikazuju pitanja koja je postavio korisnik, tako da je to jedan vid nalaženja i pregledanja pitanja.</w:t>
      </w:r>
    </w:p>
    <w:p w:rsidR="00AE4F8C" w:rsidRDefault="00AE4F8C" w:rsidP="00D856B8">
      <w:pPr>
        <w:rPr>
          <w:lang w:val="sr-Latn-CS"/>
        </w:rPr>
      </w:pPr>
    </w:p>
    <w:p w:rsidR="00662E9B" w:rsidRPr="00EB4D70" w:rsidRDefault="00662E9B" w:rsidP="00D856B8">
      <w:pPr>
        <w:rPr>
          <w:lang w:val="sr-Latn-CS"/>
        </w:rPr>
      </w:pPr>
    </w:p>
    <w:p w:rsidR="0048178E" w:rsidRPr="00EB4D70" w:rsidRDefault="00DE4BE6" w:rsidP="00D856B8">
      <w:pPr>
        <w:pStyle w:val="Heading2"/>
        <w:rPr>
          <w:lang w:val="fi-FI"/>
        </w:rPr>
      </w:pPr>
      <w:bookmarkStart w:id="13" w:name="_Toc422606516"/>
      <w:bookmarkStart w:id="14" w:name="_Toc454996362"/>
      <w:r>
        <w:rPr>
          <w:lang w:val="sr-Latn-CS"/>
        </w:rPr>
        <w:t xml:space="preserve">Kako izmeniti podatke </w:t>
      </w:r>
      <w:r w:rsidR="004A0D20" w:rsidRPr="00EB4D70">
        <w:rPr>
          <w:lang w:val="fi-FI"/>
        </w:rPr>
        <w:t>?</w:t>
      </w:r>
      <w:bookmarkEnd w:id="13"/>
      <w:bookmarkEnd w:id="14"/>
    </w:p>
    <w:p w:rsidR="00D856B8" w:rsidRPr="00EB4D70" w:rsidRDefault="00D856B8" w:rsidP="00D856B8">
      <w:pPr>
        <w:rPr>
          <w:lang w:val="fi-FI"/>
        </w:rPr>
      </w:pPr>
      <w:r w:rsidRPr="00EB4D70">
        <w:rPr>
          <w:lang w:val="fi-FI"/>
        </w:rPr>
        <w:t>Postupak:</w:t>
      </w:r>
    </w:p>
    <w:p w:rsidR="001F701C" w:rsidRPr="00EB4D70" w:rsidRDefault="001F701C" w:rsidP="00EB7206">
      <w:pPr>
        <w:numPr>
          <w:ilvl w:val="0"/>
          <w:numId w:val="5"/>
        </w:numPr>
        <w:rPr>
          <w:i/>
          <w:lang w:val="it-IT"/>
        </w:rPr>
      </w:pPr>
      <w:r w:rsidRPr="00EB4D70">
        <w:rPr>
          <w:lang w:val="it-IT"/>
        </w:rPr>
        <w:t xml:space="preserve">Prvo morate biti na stranici </w:t>
      </w:r>
      <w:r w:rsidR="00DE4BE6">
        <w:rPr>
          <w:i/>
          <w:lang w:val="it-IT"/>
        </w:rPr>
        <w:t>Korisnički profil</w:t>
      </w:r>
      <w:r w:rsidRPr="00EB4D70">
        <w:rPr>
          <w:i/>
          <w:lang w:val="it-IT"/>
        </w:rPr>
        <w:t>.</w:t>
      </w:r>
    </w:p>
    <w:p w:rsidR="001F701C" w:rsidRDefault="001F701C" w:rsidP="00EB7206">
      <w:pPr>
        <w:numPr>
          <w:ilvl w:val="0"/>
          <w:numId w:val="5"/>
        </w:numPr>
        <w:rPr>
          <w:lang w:val="it-IT"/>
        </w:rPr>
      </w:pPr>
      <w:r w:rsidRPr="00EB4D70">
        <w:rPr>
          <w:lang w:val="it-IT"/>
        </w:rPr>
        <w:t xml:space="preserve">Iz menija izaberite opciju </w:t>
      </w:r>
      <w:r w:rsidR="00DE4BE6">
        <w:rPr>
          <w:i/>
          <w:lang w:val="it-IT"/>
        </w:rPr>
        <w:t>Izmeni podatke</w:t>
      </w:r>
      <w:r w:rsidR="00DE4BE6">
        <w:rPr>
          <w:lang w:val="it-IT"/>
        </w:rPr>
        <w:t>, nakon cege ćete biti preusmereni na stranicu za izmenu podataka</w:t>
      </w:r>
      <w:r w:rsidRPr="00EB4D70">
        <w:rPr>
          <w:lang w:val="it-IT"/>
        </w:rPr>
        <w:t>.</w:t>
      </w:r>
    </w:p>
    <w:p w:rsidR="00DE4BE6" w:rsidRDefault="00DE4BE6" w:rsidP="00DE4BE6">
      <w:pPr>
        <w:numPr>
          <w:ilvl w:val="0"/>
          <w:numId w:val="5"/>
        </w:numPr>
        <w:rPr>
          <w:lang w:val="it-IT"/>
        </w:rPr>
      </w:pPr>
      <w:r>
        <w:rPr>
          <w:lang w:val="it-IT"/>
        </w:rPr>
        <w:t>Izmenite odgovarajuće podatke ili dodajte ukoliko nisu postojali. Ukoliko želite da dodate sliku uradite to na način na koji instrukcije na stranici ukazuju.</w:t>
      </w:r>
    </w:p>
    <w:p w:rsidR="00DE4BE6" w:rsidRDefault="00DE4BE6" w:rsidP="00DE4BE6">
      <w:pPr>
        <w:numPr>
          <w:ilvl w:val="0"/>
          <w:numId w:val="5"/>
        </w:numPr>
        <w:rPr>
          <w:lang w:val="it-IT"/>
        </w:rPr>
      </w:pPr>
      <w:r>
        <w:rPr>
          <w:lang w:val="it-IT"/>
        </w:rPr>
        <w:t xml:space="preserve">Nakon što ste sve popunili što želite da promenite kliknite na opciju </w:t>
      </w:r>
      <w:r>
        <w:rPr>
          <w:i/>
          <w:lang w:val="it-IT"/>
        </w:rPr>
        <w:t>Izmeni.</w:t>
      </w:r>
      <w:r w:rsidRPr="00DE4BE6">
        <w:rPr>
          <w:lang w:val="it-IT"/>
        </w:rPr>
        <w:t xml:space="preserve"> </w:t>
      </w: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</w:p>
    <w:p w:rsidR="00DE4BE6" w:rsidRDefault="00DE4BE6" w:rsidP="00DE4BE6">
      <w:pPr>
        <w:rPr>
          <w:lang w:val="it-IT"/>
        </w:rPr>
      </w:pPr>
      <w:r>
        <w:rPr>
          <w:lang w:val="it-IT"/>
        </w:rPr>
        <w:t>Na sledećim slikama je prikazan postupak izmene podataka:</w:t>
      </w:r>
    </w:p>
    <w:p w:rsidR="00DE4BE6" w:rsidRPr="00DE4BE6" w:rsidRDefault="00DE4BE6" w:rsidP="00DE4BE6">
      <w:pPr>
        <w:rPr>
          <w:lang w:val="it-IT"/>
        </w:rPr>
      </w:pPr>
    </w:p>
    <w:p w:rsidR="00E06A53" w:rsidRDefault="0043755B" w:rsidP="009C5AB1">
      <w:pPr>
        <w:ind w:left="36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943600" cy="3686175"/>
            <wp:effectExtent l="19050" t="19050" r="0" b="9525"/>
            <wp:docPr id="7" name="Picture 7" descr="Screensho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_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C5E54" w:rsidRDefault="00CC5E54" w:rsidP="00465F1A">
      <w:pPr>
        <w:ind w:left="360"/>
        <w:rPr>
          <w:lang w:val="it-IT"/>
        </w:rPr>
      </w:pPr>
    </w:p>
    <w:p w:rsidR="00465F1A" w:rsidRDefault="00465F1A" w:rsidP="00465F1A">
      <w:pPr>
        <w:ind w:left="360"/>
        <w:rPr>
          <w:lang w:val="it-IT"/>
        </w:rPr>
      </w:pPr>
      <w:r>
        <w:rPr>
          <w:lang w:val="it-IT"/>
        </w:rPr>
        <w:t>Klikom na izmeni dobijamo sledeći rezultat:</w:t>
      </w:r>
    </w:p>
    <w:p w:rsidR="00465F1A" w:rsidRDefault="0043755B" w:rsidP="00465F1A">
      <w:pPr>
        <w:ind w:left="36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943600" cy="2009775"/>
            <wp:effectExtent l="0" t="0" r="0" b="0"/>
            <wp:docPr id="8" name="Picture 8" descr="Screenshot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_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1A" w:rsidRPr="00EB4D70" w:rsidRDefault="00465F1A" w:rsidP="00465F1A">
      <w:pPr>
        <w:ind w:left="360"/>
        <w:jc w:val="center"/>
        <w:rPr>
          <w:lang w:val="it-IT"/>
        </w:rPr>
      </w:pPr>
    </w:p>
    <w:p w:rsidR="00CC5E54" w:rsidRDefault="0048178E" w:rsidP="00CC5E54">
      <w:pPr>
        <w:pStyle w:val="Heading2"/>
        <w:rPr>
          <w:lang w:val="it-IT"/>
        </w:rPr>
      </w:pPr>
      <w:bookmarkStart w:id="15" w:name="_Toc422606517"/>
      <w:bookmarkStart w:id="16" w:name="_Toc454996363"/>
      <w:r w:rsidRPr="00EB4D70">
        <w:rPr>
          <w:lang w:val="it-IT"/>
        </w:rPr>
        <w:lastRenderedPageBreak/>
        <w:t xml:space="preserve">Kako pregledati </w:t>
      </w:r>
      <w:r w:rsidR="00CC5E54">
        <w:rPr>
          <w:lang w:val="it-IT"/>
        </w:rPr>
        <w:t>portal sa korisničkog profila</w:t>
      </w:r>
      <w:r w:rsidRPr="00EB4D70">
        <w:rPr>
          <w:lang w:val="it-IT"/>
        </w:rPr>
        <w:t>?</w:t>
      </w:r>
      <w:bookmarkEnd w:id="15"/>
      <w:bookmarkEnd w:id="16"/>
    </w:p>
    <w:p w:rsidR="00C752B0" w:rsidRDefault="00C752B0" w:rsidP="00C752B0">
      <w:pPr>
        <w:rPr>
          <w:i/>
          <w:lang w:val="it-IT"/>
        </w:rPr>
      </w:pPr>
      <w:r>
        <w:rPr>
          <w:lang w:val="it-IT"/>
        </w:rPr>
        <w:t xml:space="preserve">Postoje dva načina za pregled portala sa korisničkog profila, korišćenjem polja </w:t>
      </w:r>
      <w:r w:rsidRPr="00C752B0">
        <w:rPr>
          <w:i/>
          <w:lang w:val="it-IT"/>
        </w:rPr>
        <w:t>Pretraži portal</w:t>
      </w:r>
      <w:r>
        <w:rPr>
          <w:lang w:val="it-IT"/>
        </w:rPr>
        <w:t xml:space="preserve"> ili klikom na dugme </w:t>
      </w:r>
      <w:r>
        <w:rPr>
          <w:i/>
          <w:lang w:val="it-IT"/>
        </w:rPr>
        <w:t>Odaberi ručno predmete koji te interesuju.</w:t>
      </w:r>
    </w:p>
    <w:p w:rsidR="00C752B0" w:rsidRDefault="00C752B0" w:rsidP="00C752B0">
      <w:pPr>
        <w:rPr>
          <w:i/>
          <w:lang w:val="it-IT"/>
        </w:rPr>
      </w:pPr>
    </w:p>
    <w:p w:rsidR="00C752B0" w:rsidRDefault="0043755B" w:rsidP="00C752B0">
      <w:pPr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143500" cy="1362075"/>
            <wp:effectExtent l="19050" t="19050" r="0" b="9525"/>
            <wp:docPr id="9" name="Picture 9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3620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752B0" w:rsidRPr="00C752B0" w:rsidRDefault="00C752B0" w:rsidP="00C752B0">
      <w:pPr>
        <w:rPr>
          <w:lang w:val="it-IT"/>
        </w:rPr>
      </w:pPr>
    </w:p>
    <w:p w:rsidR="001F701C" w:rsidRPr="00EB4D70" w:rsidRDefault="001F701C" w:rsidP="001F701C">
      <w:pPr>
        <w:rPr>
          <w:lang w:val="it-IT"/>
        </w:rPr>
      </w:pPr>
      <w:r w:rsidRPr="00EB4D70">
        <w:rPr>
          <w:lang w:val="it-IT"/>
        </w:rPr>
        <w:t>Postupak</w:t>
      </w:r>
      <w:r w:rsidR="00C752B0">
        <w:rPr>
          <w:lang w:val="it-IT"/>
        </w:rPr>
        <w:t xml:space="preserve"> korišćenjem polja </w:t>
      </w:r>
      <w:r w:rsidR="00C752B0">
        <w:rPr>
          <w:i/>
          <w:lang w:val="it-IT"/>
        </w:rPr>
        <w:t>Pretraži profil</w:t>
      </w:r>
      <w:r w:rsidRPr="00EB4D70">
        <w:rPr>
          <w:lang w:val="it-IT"/>
        </w:rPr>
        <w:t>:</w:t>
      </w:r>
    </w:p>
    <w:p w:rsidR="001F701C" w:rsidRPr="00EB4D70" w:rsidRDefault="00C752B0" w:rsidP="00EB7206">
      <w:pPr>
        <w:numPr>
          <w:ilvl w:val="0"/>
          <w:numId w:val="4"/>
        </w:numPr>
        <w:rPr>
          <w:lang w:val="it-IT"/>
        </w:rPr>
      </w:pPr>
      <w:r>
        <w:rPr>
          <w:lang w:val="it-IT"/>
        </w:rPr>
        <w:t>U polje za pretragu</w:t>
      </w:r>
      <w:r w:rsidR="00EC4E1D">
        <w:rPr>
          <w:lang w:val="it-IT"/>
        </w:rPr>
        <w:t xml:space="preserve"> </w:t>
      </w:r>
      <w:r w:rsidR="00C85100">
        <w:rPr>
          <w:lang w:val="it-IT"/>
        </w:rPr>
        <w:t xml:space="preserve">se unose tagovi u formatu #tag1 #tag2 itd. </w:t>
      </w:r>
    </w:p>
    <w:p w:rsidR="00C85100" w:rsidRDefault="00C85100" w:rsidP="00C85100">
      <w:pPr>
        <w:numPr>
          <w:ilvl w:val="0"/>
          <w:numId w:val="4"/>
        </w:numPr>
        <w:rPr>
          <w:lang w:val="it-IT"/>
        </w:rPr>
      </w:pPr>
      <w:r>
        <w:rPr>
          <w:lang w:val="it-IT"/>
        </w:rPr>
        <w:t>Pritiskom na Enter se vrši pretraga i ona nas vodi na stranicu na kojoj su prikazana pitanja koja sadrže tagove koje smo uneli u polje za pretragu.</w:t>
      </w:r>
    </w:p>
    <w:p w:rsidR="00C85100" w:rsidRPr="00C85100" w:rsidRDefault="00C85100" w:rsidP="00C85100">
      <w:pPr>
        <w:rPr>
          <w:lang w:val="it-IT"/>
        </w:rPr>
      </w:pPr>
    </w:p>
    <w:p w:rsidR="00C85100" w:rsidRDefault="0043755B" w:rsidP="00C85100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4400550" cy="581025"/>
            <wp:effectExtent l="19050" t="19050" r="0" b="9525"/>
            <wp:docPr id="10" name="Picture 10" descr="Screensho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_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81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92D88" w:rsidRDefault="00692D88" w:rsidP="00C85100">
      <w:pPr>
        <w:ind w:left="720"/>
        <w:jc w:val="center"/>
        <w:rPr>
          <w:lang w:val="it-IT"/>
        </w:rPr>
      </w:pPr>
    </w:p>
    <w:p w:rsidR="00692D88" w:rsidRDefault="0043755B" w:rsidP="00C85100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676900" cy="1752600"/>
            <wp:effectExtent l="19050" t="19050" r="0" b="0"/>
            <wp:docPr id="11" name="Picture 11" descr="Screensho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_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752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92D88" w:rsidRDefault="00692D88" w:rsidP="00C85100">
      <w:pPr>
        <w:ind w:left="720"/>
        <w:jc w:val="center"/>
        <w:rPr>
          <w:lang w:val="it-IT"/>
        </w:rPr>
      </w:pPr>
    </w:p>
    <w:p w:rsidR="00692D88" w:rsidRPr="00EB4D70" w:rsidRDefault="00692D88" w:rsidP="00692D88">
      <w:pPr>
        <w:rPr>
          <w:lang w:val="it-IT"/>
        </w:rPr>
      </w:pPr>
      <w:r w:rsidRPr="00EB4D70">
        <w:rPr>
          <w:lang w:val="it-IT"/>
        </w:rPr>
        <w:t>Postupak</w:t>
      </w:r>
      <w:r>
        <w:rPr>
          <w:lang w:val="it-IT"/>
        </w:rPr>
        <w:t xml:space="preserve"> korišćenjem polja </w:t>
      </w:r>
      <w:r w:rsidRPr="00692D88">
        <w:rPr>
          <w:i/>
          <w:lang w:val="it-IT"/>
        </w:rPr>
        <w:t>Odaberi ručno predmete koji te interesuju</w:t>
      </w:r>
      <w:r w:rsidRPr="00EB4D70">
        <w:rPr>
          <w:lang w:val="it-IT"/>
        </w:rPr>
        <w:t>:</w:t>
      </w:r>
    </w:p>
    <w:p w:rsidR="00692D88" w:rsidRDefault="00692D88" w:rsidP="00692D88">
      <w:pPr>
        <w:numPr>
          <w:ilvl w:val="0"/>
          <w:numId w:val="48"/>
        </w:numPr>
        <w:rPr>
          <w:lang w:val="it-IT"/>
        </w:rPr>
      </w:pPr>
      <w:r>
        <w:rPr>
          <w:lang w:val="it-IT"/>
        </w:rPr>
        <w:t>Pritiskom na dugme</w:t>
      </w:r>
      <w:r w:rsidRPr="00692D88">
        <w:rPr>
          <w:i/>
          <w:lang w:val="it-IT"/>
        </w:rPr>
        <w:t xml:space="preserve"> Odaberi ručno predmete koji te interesuju</w:t>
      </w:r>
      <w:r>
        <w:rPr>
          <w:i/>
          <w:lang w:val="it-IT"/>
        </w:rPr>
        <w:t xml:space="preserve"> otvara se stranica sa smerovima</w:t>
      </w:r>
      <w:r>
        <w:rPr>
          <w:lang w:val="it-IT"/>
        </w:rPr>
        <w:t xml:space="preserve"> .</w:t>
      </w:r>
    </w:p>
    <w:p w:rsidR="00692D88" w:rsidRDefault="0043755B" w:rsidP="00692D88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695950" cy="1809750"/>
            <wp:effectExtent l="19050" t="19050" r="0" b="0"/>
            <wp:docPr id="12" name="Picture 12" descr="Screensho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_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65F1A" w:rsidRDefault="00465F1A" w:rsidP="00692D88">
      <w:pPr>
        <w:ind w:left="720"/>
        <w:jc w:val="center"/>
        <w:rPr>
          <w:lang w:val="it-IT"/>
        </w:rPr>
      </w:pPr>
    </w:p>
    <w:p w:rsidR="00465F1A" w:rsidRDefault="00465F1A" w:rsidP="00692D88">
      <w:pPr>
        <w:ind w:left="720"/>
        <w:jc w:val="center"/>
        <w:rPr>
          <w:lang w:val="it-IT"/>
        </w:rPr>
      </w:pPr>
    </w:p>
    <w:p w:rsidR="00465F1A" w:rsidRDefault="00465F1A" w:rsidP="00692D88">
      <w:pPr>
        <w:ind w:left="720"/>
        <w:jc w:val="center"/>
        <w:rPr>
          <w:lang w:val="it-IT"/>
        </w:rPr>
      </w:pPr>
    </w:p>
    <w:p w:rsidR="00465F1A" w:rsidRDefault="00465F1A" w:rsidP="00692D88">
      <w:pPr>
        <w:ind w:left="720"/>
        <w:jc w:val="center"/>
        <w:rPr>
          <w:lang w:val="it-IT"/>
        </w:rPr>
      </w:pPr>
    </w:p>
    <w:p w:rsidR="00465F1A" w:rsidRDefault="00465F1A" w:rsidP="00692D88">
      <w:pPr>
        <w:ind w:left="720"/>
        <w:jc w:val="center"/>
        <w:rPr>
          <w:lang w:val="it-IT"/>
        </w:rPr>
      </w:pPr>
    </w:p>
    <w:p w:rsidR="00692D88" w:rsidRDefault="00692D88" w:rsidP="00692D88">
      <w:pPr>
        <w:numPr>
          <w:ilvl w:val="0"/>
          <w:numId w:val="48"/>
        </w:numPr>
        <w:rPr>
          <w:lang w:val="it-IT"/>
        </w:rPr>
      </w:pPr>
      <w:r>
        <w:rPr>
          <w:lang w:val="it-IT"/>
        </w:rPr>
        <w:t>Pritiskom na odgovarajući smer ili I godinu otvara se padajući meni za izbor semestra.</w:t>
      </w:r>
    </w:p>
    <w:p w:rsidR="00692D88" w:rsidRDefault="0043755B" w:rsidP="00692D88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686425" cy="1704975"/>
            <wp:effectExtent l="19050" t="19050" r="9525" b="9525"/>
            <wp:docPr id="13" name="Picture 13" descr="Screenshot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_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704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92D88" w:rsidRDefault="00692D88" w:rsidP="00692D88">
      <w:pPr>
        <w:numPr>
          <w:ilvl w:val="0"/>
          <w:numId w:val="48"/>
        </w:numPr>
        <w:rPr>
          <w:lang w:val="it-IT"/>
        </w:rPr>
      </w:pPr>
      <w:r>
        <w:rPr>
          <w:lang w:val="it-IT"/>
        </w:rPr>
        <w:t>Pritiskom na odgovarajući semestar se sa desne strane se prikazuju predmeti koji se slušaju u tom semestru.</w:t>
      </w:r>
    </w:p>
    <w:p w:rsidR="00692D88" w:rsidRPr="00692D88" w:rsidRDefault="0043755B" w:rsidP="00AD6BBB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705475" cy="1790700"/>
            <wp:effectExtent l="19050" t="19050" r="9525" b="0"/>
            <wp:docPr id="14" name="Picture 14" descr="Screenshot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_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790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92D88" w:rsidRDefault="00692D88" w:rsidP="00692D88">
      <w:pPr>
        <w:numPr>
          <w:ilvl w:val="0"/>
          <w:numId w:val="48"/>
        </w:numPr>
        <w:rPr>
          <w:lang w:val="it-IT"/>
        </w:rPr>
      </w:pPr>
      <w:r>
        <w:rPr>
          <w:lang w:val="it-IT"/>
        </w:rPr>
        <w:t xml:space="preserve">Pritiskom na </w:t>
      </w:r>
      <w:r w:rsidR="00AD6BBB">
        <w:rPr>
          <w:lang w:val="it-IT"/>
        </w:rPr>
        <w:t>određeni predmet otvara se stranica predmeta.</w:t>
      </w:r>
    </w:p>
    <w:p w:rsidR="00AD6BBB" w:rsidRDefault="0043755B" w:rsidP="00AD6BBB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686425" cy="1866900"/>
            <wp:effectExtent l="19050" t="19050" r="9525" b="0"/>
            <wp:docPr id="15" name="Picture 15" descr="Screenshot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_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866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D6BBB" w:rsidRPr="00465F1A" w:rsidRDefault="00AD6BBB" w:rsidP="00465F1A">
      <w:pPr>
        <w:numPr>
          <w:ilvl w:val="0"/>
          <w:numId w:val="48"/>
        </w:numPr>
        <w:rPr>
          <w:lang w:val="it-IT"/>
        </w:rPr>
      </w:pPr>
      <w:r>
        <w:rPr>
          <w:lang w:val="it-IT"/>
        </w:rPr>
        <w:t>Pritiskom na određenu oblast u okviru predmeta otvara se stranica oblasti, sa zadacima i poljem za dodavanje zadataka.</w:t>
      </w:r>
    </w:p>
    <w:p w:rsidR="00E06A53" w:rsidRPr="00EB4D70" w:rsidRDefault="0043755B" w:rsidP="00465F1A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>
            <wp:extent cx="5676900" cy="1752600"/>
            <wp:effectExtent l="19050" t="19050" r="0" b="0"/>
            <wp:docPr id="16" name="Picture 16" descr="Screensho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_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752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8178E" w:rsidRPr="00EB4D70" w:rsidRDefault="0048178E" w:rsidP="001F701C">
      <w:pPr>
        <w:pStyle w:val="Heading2"/>
        <w:rPr>
          <w:lang w:val="it-IT"/>
        </w:rPr>
      </w:pPr>
      <w:bookmarkStart w:id="17" w:name="_Toc422606518"/>
      <w:bookmarkStart w:id="18" w:name="_Toc454996364"/>
      <w:r w:rsidRPr="00EB4D70">
        <w:rPr>
          <w:lang w:val="it-IT"/>
        </w:rPr>
        <w:t xml:space="preserve">Kako </w:t>
      </w:r>
      <w:r w:rsidR="00AD6BBB">
        <w:rPr>
          <w:lang w:val="it-IT"/>
        </w:rPr>
        <w:t>se odjaviti</w:t>
      </w:r>
      <w:r w:rsidR="000A518C">
        <w:rPr>
          <w:lang w:val="it-IT"/>
        </w:rPr>
        <w:t xml:space="preserve"> </w:t>
      </w:r>
      <w:r w:rsidRPr="00EB4D70">
        <w:rPr>
          <w:lang w:val="it-IT"/>
        </w:rPr>
        <w:t>?</w:t>
      </w:r>
      <w:bookmarkEnd w:id="17"/>
      <w:bookmarkEnd w:id="18"/>
    </w:p>
    <w:p w:rsidR="000847C7" w:rsidRPr="00EB4D70" w:rsidRDefault="000847C7" w:rsidP="000847C7">
      <w:pPr>
        <w:rPr>
          <w:lang w:val="it-IT"/>
        </w:rPr>
      </w:pPr>
      <w:r w:rsidRPr="00EB4D70">
        <w:rPr>
          <w:lang w:val="it-IT"/>
        </w:rPr>
        <w:t>Postupak:</w:t>
      </w:r>
    </w:p>
    <w:p w:rsidR="000847C7" w:rsidRPr="00EB4D70" w:rsidRDefault="00B57E1F" w:rsidP="00EB7206">
      <w:pPr>
        <w:numPr>
          <w:ilvl w:val="0"/>
          <w:numId w:val="8"/>
        </w:numPr>
        <w:rPr>
          <w:lang w:val="it-IT"/>
        </w:rPr>
      </w:pPr>
      <w:r>
        <w:rPr>
          <w:lang w:val="it-IT"/>
        </w:rPr>
        <w:t xml:space="preserve">Pritiskom na </w:t>
      </w:r>
      <w:r>
        <w:rPr>
          <w:i/>
          <w:lang w:val="it-IT"/>
        </w:rPr>
        <w:t xml:space="preserve">Nalog </w:t>
      </w:r>
      <w:r w:rsidR="000A518C">
        <w:rPr>
          <w:lang w:val="it-IT"/>
        </w:rPr>
        <w:t>u gornjem desnom uglu otvara se padajući meni.</w:t>
      </w:r>
    </w:p>
    <w:p w:rsidR="000847C7" w:rsidRDefault="000A518C" w:rsidP="00EB7206">
      <w:pPr>
        <w:numPr>
          <w:ilvl w:val="0"/>
          <w:numId w:val="8"/>
        </w:numPr>
        <w:rPr>
          <w:lang w:val="it-IT"/>
        </w:rPr>
      </w:pPr>
      <w:r>
        <w:rPr>
          <w:lang w:val="it-IT"/>
        </w:rPr>
        <w:t xml:space="preserve">Biranjem opcije </w:t>
      </w:r>
      <w:r>
        <w:rPr>
          <w:i/>
          <w:lang w:val="it-IT"/>
        </w:rPr>
        <w:t xml:space="preserve">Odjavi se </w:t>
      </w:r>
      <w:r>
        <w:rPr>
          <w:lang w:val="it-IT"/>
        </w:rPr>
        <w:t>vrši se odjava.</w:t>
      </w:r>
    </w:p>
    <w:p w:rsidR="000A518C" w:rsidRDefault="000A518C" w:rsidP="000A518C">
      <w:pPr>
        <w:rPr>
          <w:lang w:val="it-IT"/>
        </w:rPr>
      </w:pPr>
    </w:p>
    <w:p w:rsidR="000A518C" w:rsidRDefault="000A518C" w:rsidP="000A518C">
      <w:pPr>
        <w:rPr>
          <w:lang w:val="it-IT"/>
        </w:rPr>
      </w:pPr>
      <w:r>
        <w:rPr>
          <w:lang w:val="it-IT"/>
        </w:rPr>
        <w:t>Postupak je prikazan na sledećoj slici:</w:t>
      </w:r>
    </w:p>
    <w:p w:rsidR="004E04C8" w:rsidRPr="00EB4D70" w:rsidRDefault="0043755B" w:rsidP="007F55BB">
      <w:pPr>
        <w:ind w:left="36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2705100" cy="1752600"/>
            <wp:effectExtent l="19050" t="19050" r="0" b="0"/>
            <wp:docPr id="17" name="Picture 17" descr="Screenshot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_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52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F55BB" w:rsidRDefault="007F55BB" w:rsidP="007F55BB">
      <w:pPr>
        <w:ind w:left="360"/>
        <w:jc w:val="center"/>
        <w:rPr>
          <w:lang w:val="it-IT"/>
        </w:rPr>
      </w:pPr>
    </w:p>
    <w:p w:rsidR="000A518C" w:rsidRPr="00EB4D70" w:rsidRDefault="000A518C" w:rsidP="007F55BB">
      <w:pPr>
        <w:ind w:left="360"/>
        <w:jc w:val="center"/>
        <w:rPr>
          <w:lang w:val="it-IT"/>
        </w:rPr>
      </w:pPr>
    </w:p>
    <w:p w:rsidR="004A0D20" w:rsidRDefault="000A518C" w:rsidP="00A518AA">
      <w:pPr>
        <w:pStyle w:val="Heading1"/>
        <w:rPr>
          <w:lang w:val="it-IT"/>
        </w:rPr>
      </w:pPr>
      <w:bookmarkStart w:id="19" w:name="_Toc422606520"/>
      <w:bookmarkStart w:id="20" w:name="_Toc454996365"/>
      <w:r>
        <w:rPr>
          <w:lang w:val="it-IT"/>
        </w:rPr>
        <w:t xml:space="preserve">Kako vršiti pretragu </w:t>
      </w:r>
      <w:r w:rsidR="00005EA2">
        <w:rPr>
          <w:lang w:val="it-IT"/>
        </w:rPr>
        <w:t>materijala na portalu</w:t>
      </w:r>
      <w:r w:rsidR="00D12D73">
        <w:rPr>
          <w:lang w:val="it-IT"/>
        </w:rPr>
        <w:t xml:space="preserve"> </w:t>
      </w:r>
      <w:r w:rsidR="004A0D20" w:rsidRPr="00EB4D70">
        <w:rPr>
          <w:lang w:val="it-IT"/>
        </w:rPr>
        <w:t>?</w:t>
      </w:r>
      <w:bookmarkEnd w:id="19"/>
      <w:bookmarkEnd w:id="20"/>
    </w:p>
    <w:p w:rsidR="00465F1A" w:rsidRPr="00465F1A" w:rsidRDefault="00465F1A" w:rsidP="00465F1A">
      <w:pPr>
        <w:rPr>
          <w:lang w:val="it-IT"/>
        </w:rPr>
      </w:pPr>
    </w:p>
    <w:p w:rsidR="000847C7" w:rsidRPr="00EB4D70" w:rsidRDefault="000847C7" w:rsidP="000847C7">
      <w:pPr>
        <w:rPr>
          <w:lang w:val="it-IT"/>
        </w:rPr>
      </w:pPr>
      <w:r w:rsidRPr="00EB4D70">
        <w:rPr>
          <w:lang w:val="it-IT"/>
        </w:rPr>
        <w:t>Postupak</w:t>
      </w:r>
      <w:r w:rsidR="00A518AA" w:rsidRPr="00EB4D70">
        <w:rPr>
          <w:lang w:val="it-IT"/>
        </w:rPr>
        <w:t>:</w:t>
      </w:r>
    </w:p>
    <w:p w:rsidR="00A518AA" w:rsidRDefault="000A518C" w:rsidP="000A518C">
      <w:pPr>
        <w:numPr>
          <w:ilvl w:val="0"/>
          <w:numId w:val="10"/>
        </w:numPr>
        <w:rPr>
          <w:lang w:val="it-IT"/>
        </w:rPr>
      </w:pPr>
      <w:r>
        <w:rPr>
          <w:lang w:val="it-IT"/>
        </w:rPr>
        <w:t>Za ovu opciju potrebno je biti prijavljen (vidi 3.2)</w:t>
      </w:r>
      <w:r w:rsidR="00A518AA" w:rsidRPr="00EB4D70">
        <w:rPr>
          <w:lang w:val="it-IT"/>
        </w:rPr>
        <w:t>.</w:t>
      </w:r>
    </w:p>
    <w:p w:rsidR="000A518C" w:rsidRDefault="00D12D73" w:rsidP="000A518C">
      <w:pPr>
        <w:numPr>
          <w:ilvl w:val="0"/>
          <w:numId w:val="10"/>
        </w:numPr>
        <w:rPr>
          <w:lang w:val="it-IT"/>
        </w:rPr>
      </w:pPr>
      <w:r>
        <w:rPr>
          <w:lang w:val="it-IT"/>
        </w:rPr>
        <w:t>P</w:t>
      </w:r>
      <w:r w:rsidRPr="00D12D73">
        <w:rPr>
          <w:lang w:val="it-IT"/>
        </w:rPr>
        <w:t>olje za pretragu (prikazano na slici ispod)</w:t>
      </w:r>
      <w:r>
        <w:rPr>
          <w:lang w:val="it-IT"/>
        </w:rPr>
        <w:t xml:space="preserve"> postoji u</w:t>
      </w:r>
      <w:r w:rsidR="000A518C">
        <w:rPr>
          <w:lang w:val="it-IT"/>
        </w:rPr>
        <w:t xml:space="preserve"> gornjem središnjem delu stra</w:t>
      </w:r>
      <w:r>
        <w:rPr>
          <w:lang w:val="it-IT"/>
        </w:rPr>
        <w:t>nice.</w:t>
      </w:r>
    </w:p>
    <w:p w:rsidR="000A518C" w:rsidRPr="000A518C" w:rsidRDefault="0043755B" w:rsidP="000A518C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1609725" cy="400050"/>
            <wp:effectExtent l="19050" t="19050" r="9525" b="0"/>
            <wp:docPr id="18" name="Picture 18" descr="Screenshot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400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8AA" w:rsidRDefault="00D12D73" w:rsidP="00EB7206">
      <w:pPr>
        <w:numPr>
          <w:ilvl w:val="0"/>
          <w:numId w:val="10"/>
        </w:numPr>
        <w:rPr>
          <w:lang w:val="sv-SE"/>
        </w:rPr>
      </w:pPr>
      <w:r>
        <w:rPr>
          <w:lang w:val="sv-SE"/>
        </w:rPr>
        <w:t>U polje za pretragu se unose tagovi u sledećem formatu #tag1 #tag2 itd. (kao što je prikazano na slici ispod).</w:t>
      </w:r>
    </w:p>
    <w:p w:rsidR="00D12D73" w:rsidRPr="00EB4D70" w:rsidRDefault="0043755B" w:rsidP="00D12D73">
      <w:pPr>
        <w:jc w:val="center"/>
        <w:rPr>
          <w:lang w:val="sv-SE"/>
        </w:rPr>
      </w:pPr>
      <w:r>
        <w:rPr>
          <w:noProof/>
          <w:lang w:val="sr-Latn-RS" w:eastAsia="sr-Latn-RS"/>
        </w:rPr>
        <w:drawing>
          <wp:inline distT="0" distB="0" distL="0" distR="0">
            <wp:extent cx="1771650" cy="400050"/>
            <wp:effectExtent l="19050" t="19050" r="0" b="0"/>
            <wp:docPr id="19" name="Picture 19" descr="Screenshot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_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400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05EA2" w:rsidRDefault="00D12D73" w:rsidP="00EB7206">
      <w:pPr>
        <w:numPr>
          <w:ilvl w:val="0"/>
          <w:numId w:val="10"/>
        </w:numPr>
        <w:rPr>
          <w:lang w:val="sv-SE"/>
        </w:rPr>
      </w:pPr>
      <w:r>
        <w:rPr>
          <w:lang w:val="sv-SE"/>
        </w:rPr>
        <w:t>Pritiskom na Enter vrši se pretraga i kao rezultat pretrage se vraća stranica</w:t>
      </w:r>
      <w:r w:rsidR="00005EA2">
        <w:rPr>
          <w:lang w:val="sv-SE"/>
        </w:rPr>
        <w:t xml:space="preserve"> sa pitanjima koja sadrže unete tagove.</w:t>
      </w:r>
    </w:p>
    <w:p w:rsidR="00005EA2" w:rsidRDefault="0043755B" w:rsidP="00005EA2">
      <w:pPr>
        <w:jc w:val="center"/>
        <w:rPr>
          <w:lang w:val="it-IT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>
            <wp:extent cx="5676900" cy="1752600"/>
            <wp:effectExtent l="19050" t="19050" r="0" b="0"/>
            <wp:docPr id="20" name="Picture 20" descr="Screensho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_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752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it-IT"/>
        </w:rPr>
      </w:pPr>
    </w:p>
    <w:p w:rsidR="00465F1A" w:rsidRDefault="00465F1A" w:rsidP="00005EA2">
      <w:pPr>
        <w:jc w:val="center"/>
        <w:rPr>
          <w:lang w:val="sv-SE"/>
        </w:rPr>
      </w:pPr>
    </w:p>
    <w:p w:rsidR="00005EA2" w:rsidRDefault="00005EA2" w:rsidP="00EB7206">
      <w:pPr>
        <w:numPr>
          <w:ilvl w:val="0"/>
          <w:numId w:val="10"/>
        </w:numPr>
        <w:rPr>
          <w:lang w:val="sv-SE"/>
        </w:rPr>
      </w:pPr>
      <w:r>
        <w:rPr>
          <w:lang w:val="sv-SE"/>
        </w:rPr>
        <w:t>Pritiskom na naslov pitanja otvara se stranica sa pitanjem, odgovorima na pitanje, i komentarima na odgovore.</w:t>
      </w:r>
    </w:p>
    <w:p w:rsidR="00005EA2" w:rsidRDefault="0043755B" w:rsidP="00005EA2">
      <w:pPr>
        <w:jc w:val="center"/>
        <w:rPr>
          <w:lang w:val="sv-SE"/>
        </w:rPr>
      </w:pPr>
      <w:r>
        <w:rPr>
          <w:noProof/>
          <w:lang w:val="sr-Latn-RS" w:eastAsia="sr-Latn-RS"/>
        </w:rPr>
        <w:drawing>
          <wp:inline distT="0" distB="0" distL="0" distR="0">
            <wp:extent cx="5943600" cy="3543300"/>
            <wp:effectExtent l="0" t="0" r="0" b="0"/>
            <wp:docPr id="21" name="Picture 21" descr="Screenshot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_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8AA" w:rsidRDefault="00A518AA" w:rsidP="00005EA2">
      <w:pPr>
        <w:ind w:left="720"/>
        <w:rPr>
          <w:lang w:val="sv-SE"/>
        </w:rPr>
      </w:pPr>
    </w:p>
    <w:p w:rsidR="006C2369" w:rsidRDefault="00005EA2" w:rsidP="00005EA2">
      <w:pPr>
        <w:rPr>
          <w:lang w:val="sv-SE"/>
        </w:rPr>
      </w:pPr>
      <w:r>
        <w:rPr>
          <w:lang w:val="sv-SE"/>
        </w:rPr>
        <w:t>Detaljan opis načina dodavanja pitanja, odgovora ili komentara je dat u nastavku dokumenta.</w:t>
      </w:r>
    </w:p>
    <w:p w:rsidR="00465F1A" w:rsidRDefault="00465F1A" w:rsidP="00005EA2">
      <w:pPr>
        <w:rPr>
          <w:lang w:val="sv-SE"/>
        </w:rPr>
      </w:pPr>
    </w:p>
    <w:p w:rsidR="00465F1A" w:rsidRDefault="00465F1A" w:rsidP="00005EA2">
      <w:pPr>
        <w:rPr>
          <w:lang w:val="sv-SE"/>
        </w:rPr>
      </w:pPr>
      <w:r>
        <w:rPr>
          <w:lang w:val="sv-SE"/>
        </w:rPr>
        <w:t>Postoji i dodatan način za pretragu materijala na portalu.</w:t>
      </w:r>
    </w:p>
    <w:p w:rsidR="00465F1A" w:rsidRPr="00465F1A" w:rsidRDefault="00465F1A" w:rsidP="00465F1A">
      <w:pPr>
        <w:rPr>
          <w:lang w:val="it-IT"/>
        </w:rPr>
      </w:pPr>
      <w:r w:rsidRPr="00465F1A">
        <w:rPr>
          <w:lang w:val="it-IT"/>
        </w:rPr>
        <w:t>Postupak:</w:t>
      </w:r>
    </w:p>
    <w:p w:rsidR="00465F1A" w:rsidRPr="00465F1A" w:rsidRDefault="00465F1A" w:rsidP="00465F1A">
      <w:pPr>
        <w:numPr>
          <w:ilvl w:val="0"/>
          <w:numId w:val="11"/>
        </w:numPr>
        <w:rPr>
          <w:lang w:val="it-IT"/>
        </w:rPr>
      </w:pPr>
      <w:r>
        <w:rPr>
          <w:lang w:val="it-IT"/>
        </w:rPr>
        <w:t>Potrebno je biti pozicioniran na stranici na kojoj postoje pitanja sa tagovima</w:t>
      </w:r>
      <w:r w:rsidRPr="00465F1A">
        <w:rPr>
          <w:lang w:val="it-IT"/>
        </w:rPr>
        <w:t>.</w:t>
      </w:r>
    </w:p>
    <w:p w:rsidR="00465F1A" w:rsidRDefault="00465F1A" w:rsidP="00465F1A">
      <w:pPr>
        <w:numPr>
          <w:ilvl w:val="0"/>
          <w:numId w:val="11"/>
        </w:numPr>
        <w:rPr>
          <w:lang w:val="sv-SE"/>
        </w:rPr>
      </w:pPr>
      <w:r w:rsidRPr="00465F1A">
        <w:rPr>
          <w:lang w:val="sv-SE"/>
        </w:rPr>
        <w:t xml:space="preserve">Kliknite na </w:t>
      </w:r>
      <w:r>
        <w:rPr>
          <w:lang w:val="sv-SE"/>
        </w:rPr>
        <w:t>određeni tag i pretraga će Vas odvesti na stranicu portala na kojoj se nalaze pitanja sa odgovarajućim tagom.</w:t>
      </w:r>
    </w:p>
    <w:p w:rsidR="00465F1A" w:rsidRDefault="00465F1A" w:rsidP="00465F1A">
      <w:pPr>
        <w:rPr>
          <w:lang w:val="sv-SE"/>
        </w:rPr>
      </w:pPr>
      <w:r>
        <w:rPr>
          <w:lang w:val="sv-SE"/>
        </w:rPr>
        <w:t>Rezultat ovog načina pretraživanja je prikazan u primeru iznad.</w:t>
      </w:r>
    </w:p>
    <w:p w:rsidR="006C2369" w:rsidRDefault="006C2369" w:rsidP="00465F1A">
      <w:pPr>
        <w:ind w:left="720"/>
        <w:rPr>
          <w:lang w:val="sv-SE"/>
        </w:rPr>
      </w:pPr>
    </w:p>
    <w:p w:rsidR="00F01DE2" w:rsidRPr="00EB4D70" w:rsidRDefault="00F01DE2" w:rsidP="00465F1A">
      <w:pPr>
        <w:ind w:left="720"/>
        <w:rPr>
          <w:lang w:val="sv-SE"/>
        </w:rPr>
      </w:pPr>
    </w:p>
    <w:p w:rsidR="004A0D20" w:rsidRDefault="00465F1A" w:rsidP="00465F1A">
      <w:pPr>
        <w:pStyle w:val="Heading1"/>
        <w:rPr>
          <w:lang w:val="fi-FI"/>
        </w:rPr>
      </w:pPr>
      <w:bookmarkStart w:id="21" w:name="_Toc454996366"/>
      <w:r w:rsidRPr="00465F1A">
        <w:rPr>
          <w:lang w:val="fi-FI"/>
        </w:rPr>
        <w:t xml:space="preserve">Kako vršiti pretragu </w:t>
      </w:r>
      <w:r>
        <w:rPr>
          <w:lang w:val="fi-FI"/>
        </w:rPr>
        <w:t xml:space="preserve">korisnika </w:t>
      </w:r>
      <w:r w:rsidRPr="00465F1A">
        <w:rPr>
          <w:lang w:val="fi-FI"/>
        </w:rPr>
        <w:t>na portalu ?</w:t>
      </w:r>
      <w:bookmarkEnd w:id="21"/>
    </w:p>
    <w:p w:rsidR="00465F1A" w:rsidRDefault="00465F1A" w:rsidP="00465F1A">
      <w:pPr>
        <w:rPr>
          <w:lang w:val="fi-FI"/>
        </w:rPr>
      </w:pPr>
    </w:p>
    <w:p w:rsidR="00465F1A" w:rsidRPr="00465F1A" w:rsidRDefault="00465F1A" w:rsidP="00465F1A">
      <w:pPr>
        <w:rPr>
          <w:lang w:val="fi-FI"/>
        </w:rPr>
      </w:pPr>
      <w:r w:rsidRPr="00465F1A">
        <w:rPr>
          <w:lang w:val="fi-FI"/>
        </w:rPr>
        <w:t>Postupak:</w:t>
      </w:r>
    </w:p>
    <w:p w:rsidR="00465F1A" w:rsidRPr="00465F1A" w:rsidRDefault="00465F1A" w:rsidP="00465F1A">
      <w:pPr>
        <w:rPr>
          <w:lang w:val="fi-FI"/>
        </w:rPr>
      </w:pPr>
      <w:r w:rsidRPr="00465F1A">
        <w:rPr>
          <w:lang w:val="fi-FI"/>
        </w:rPr>
        <w:t>1.</w:t>
      </w:r>
      <w:r w:rsidRPr="00465F1A">
        <w:rPr>
          <w:lang w:val="fi-FI"/>
        </w:rPr>
        <w:tab/>
        <w:t>Za ovu opciju potrebno je biti prijavljen (vidi 3.2).</w:t>
      </w:r>
    </w:p>
    <w:p w:rsidR="00465F1A" w:rsidRDefault="00465F1A" w:rsidP="00465F1A">
      <w:pPr>
        <w:rPr>
          <w:lang w:val="fi-FI"/>
        </w:rPr>
      </w:pPr>
      <w:r w:rsidRPr="00465F1A">
        <w:rPr>
          <w:lang w:val="fi-FI"/>
        </w:rPr>
        <w:t>2.</w:t>
      </w:r>
      <w:r w:rsidRPr="00465F1A">
        <w:rPr>
          <w:lang w:val="fi-FI"/>
        </w:rPr>
        <w:tab/>
        <w:t>Polje za pretragu (prikazano na slici ispod) postoji u gornjem središnjem delu stranice.</w:t>
      </w:r>
    </w:p>
    <w:p w:rsidR="00F01DE2" w:rsidRPr="00465F1A" w:rsidRDefault="0043755B" w:rsidP="00F01DE2">
      <w:pPr>
        <w:jc w:val="center"/>
        <w:rPr>
          <w:lang w:val="fi-FI"/>
        </w:rPr>
      </w:pPr>
      <w:r>
        <w:rPr>
          <w:noProof/>
          <w:lang w:val="sr-Latn-RS" w:eastAsia="sr-Latn-RS"/>
        </w:rPr>
        <w:drawing>
          <wp:inline distT="0" distB="0" distL="0" distR="0">
            <wp:extent cx="1609725" cy="400050"/>
            <wp:effectExtent l="19050" t="19050" r="9525" b="0"/>
            <wp:docPr id="22" name="Picture 22" descr="Screenshot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_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400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01DE2" w:rsidRDefault="00F01DE2" w:rsidP="00F01DE2">
      <w:pPr>
        <w:ind w:left="720" w:hanging="720"/>
        <w:rPr>
          <w:lang w:val="fi-FI"/>
        </w:rPr>
      </w:pPr>
      <w:r w:rsidRPr="00F01DE2">
        <w:rPr>
          <w:lang w:val="fi-FI"/>
        </w:rPr>
        <w:t>3.</w:t>
      </w:r>
      <w:r>
        <w:rPr>
          <w:lang w:val="fi-FI"/>
        </w:rPr>
        <w:tab/>
      </w:r>
      <w:r w:rsidR="00465F1A" w:rsidRPr="00465F1A">
        <w:rPr>
          <w:lang w:val="fi-FI"/>
        </w:rPr>
        <w:t xml:space="preserve">U polje za pretragu se </w:t>
      </w:r>
      <w:r>
        <w:rPr>
          <w:lang w:val="fi-FI"/>
        </w:rPr>
        <w:t>unosi korisničko ime</w:t>
      </w:r>
      <w:r w:rsidR="00465F1A" w:rsidRPr="00465F1A">
        <w:rPr>
          <w:lang w:val="fi-FI"/>
        </w:rPr>
        <w:t xml:space="preserve"> (kao št</w:t>
      </w:r>
      <w:r w:rsidR="00465F1A">
        <w:rPr>
          <w:lang w:val="fi-FI"/>
        </w:rPr>
        <w:t>o je prikazano na slici ispod).</w:t>
      </w:r>
      <w:r w:rsidR="00465F1A" w:rsidRPr="00465F1A">
        <w:rPr>
          <w:lang w:val="fi-FI"/>
        </w:rPr>
        <w:t xml:space="preserve"> </w:t>
      </w:r>
    </w:p>
    <w:p w:rsidR="00F01DE2" w:rsidRDefault="0043755B" w:rsidP="00F01DE2">
      <w:pPr>
        <w:ind w:left="720" w:hanging="720"/>
        <w:jc w:val="center"/>
        <w:rPr>
          <w:lang w:val="fi-FI"/>
        </w:rPr>
      </w:pPr>
      <w:r>
        <w:rPr>
          <w:noProof/>
          <w:lang w:val="sr-Latn-RS" w:eastAsia="sr-Latn-RS"/>
        </w:rPr>
        <w:drawing>
          <wp:inline distT="0" distB="0" distL="0" distR="0">
            <wp:extent cx="1600200" cy="400050"/>
            <wp:effectExtent l="19050" t="19050" r="0" b="0"/>
            <wp:docPr id="23" name="Picture 23" descr="Screenshot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_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00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01DE2" w:rsidRDefault="00F01DE2" w:rsidP="00F01DE2">
      <w:pPr>
        <w:ind w:left="720" w:hanging="720"/>
        <w:jc w:val="center"/>
        <w:rPr>
          <w:lang w:val="fi-FI"/>
        </w:rPr>
      </w:pPr>
    </w:p>
    <w:p w:rsidR="00D7178E" w:rsidRPr="00F01DE2" w:rsidRDefault="00D7178E" w:rsidP="00F01DE2">
      <w:pPr>
        <w:ind w:left="720" w:hanging="720"/>
        <w:jc w:val="center"/>
        <w:rPr>
          <w:lang w:val="fi-FI"/>
        </w:rPr>
      </w:pPr>
    </w:p>
    <w:p w:rsidR="00465F1A" w:rsidRDefault="00F01DE2" w:rsidP="00F01DE2">
      <w:pPr>
        <w:ind w:left="720" w:hanging="720"/>
        <w:rPr>
          <w:lang w:val="fi-FI"/>
        </w:rPr>
      </w:pPr>
      <w:r w:rsidRPr="00F01DE2">
        <w:rPr>
          <w:lang w:val="fi-FI"/>
        </w:rPr>
        <w:t>4.</w:t>
      </w:r>
      <w:r>
        <w:rPr>
          <w:lang w:val="fi-FI"/>
        </w:rPr>
        <w:tab/>
      </w:r>
      <w:r w:rsidR="00465F1A" w:rsidRPr="00465F1A">
        <w:rPr>
          <w:lang w:val="fi-FI"/>
        </w:rPr>
        <w:t>Pritiskom na Enter vrši se pretraga i kao rezultat p</w:t>
      </w:r>
      <w:r>
        <w:rPr>
          <w:lang w:val="fi-FI"/>
        </w:rPr>
        <w:t>retrage se vraća profil korisnika sa traženim korisničkim imenom.</w:t>
      </w:r>
    </w:p>
    <w:p w:rsidR="00F01DE2" w:rsidRPr="00465F1A" w:rsidRDefault="0043755B" w:rsidP="00F01DE2">
      <w:pPr>
        <w:ind w:left="720" w:hanging="720"/>
        <w:jc w:val="center"/>
        <w:rPr>
          <w:lang w:val="fi-FI"/>
        </w:rPr>
      </w:pPr>
      <w:r>
        <w:rPr>
          <w:noProof/>
          <w:lang w:val="sr-Latn-RS" w:eastAsia="sr-Latn-RS"/>
        </w:rPr>
        <w:drawing>
          <wp:inline distT="0" distB="0" distL="0" distR="0">
            <wp:extent cx="5943600" cy="1809750"/>
            <wp:effectExtent l="0" t="0" r="0" b="0"/>
            <wp:docPr id="24" name="Picture 24" descr="Screenshot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_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15F" w:rsidRDefault="00135B94" w:rsidP="00135B94">
      <w:pPr>
        <w:rPr>
          <w:lang w:val="sv-SE"/>
        </w:rPr>
      </w:pPr>
      <w:r>
        <w:rPr>
          <w:lang w:val="sv-SE"/>
        </w:rPr>
        <w:t>Na dalje možemo pogledati korisnički profil, pogledati pitanja koja je postavljao i osnovne informacije o korisniku.</w:t>
      </w:r>
    </w:p>
    <w:p w:rsidR="00CD4BEB" w:rsidRDefault="00CD4BEB" w:rsidP="00135B94">
      <w:pPr>
        <w:rPr>
          <w:lang w:val="sv-SE"/>
        </w:rPr>
      </w:pPr>
    </w:p>
    <w:p w:rsidR="00CD4BEB" w:rsidRPr="00CD4BEB" w:rsidRDefault="00CD4BEB" w:rsidP="00CD4BEB">
      <w:pPr>
        <w:rPr>
          <w:lang w:val="sv-SE"/>
        </w:rPr>
      </w:pPr>
      <w:r w:rsidRPr="00CD4BEB">
        <w:rPr>
          <w:lang w:val="sv-SE"/>
        </w:rPr>
        <w:t>Postoji i doda</w:t>
      </w:r>
      <w:r>
        <w:rPr>
          <w:lang w:val="sv-SE"/>
        </w:rPr>
        <w:t>tan način za pretragu korisnika</w:t>
      </w:r>
      <w:r w:rsidRPr="00CD4BEB">
        <w:rPr>
          <w:lang w:val="sv-SE"/>
        </w:rPr>
        <w:t xml:space="preserve"> na portalu.</w:t>
      </w:r>
    </w:p>
    <w:p w:rsidR="00CD4BEB" w:rsidRPr="00CD4BEB" w:rsidRDefault="00CD4BEB" w:rsidP="00CD4BEB">
      <w:pPr>
        <w:rPr>
          <w:lang w:val="sv-SE"/>
        </w:rPr>
      </w:pPr>
      <w:r w:rsidRPr="00CD4BEB">
        <w:rPr>
          <w:lang w:val="sv-SE"/>
        </w:rPr>
        <w:t>Postupak:</w:t>
      </w:r>
    </w:p>
    <w:p w:rsidR="00CD4BEB" w:rsidRPr="00CD4BEB" w:rsidRDefault="00CD4BEB" w:rsidP="00CD4BEB">
      <w:pPr>
        <w:rPr>
          <w:lang w:val="sv-SE"/>
        </w:rPr>
      </w:pPr>
      <w:r w:rsidRPr="00CD4BEB">
        <w:rPr>
          <w:lang w:val="sv-SE"/>
        </w:rPr>
        <w:t>1.</w:t>
      </w:r>
      <w:r w:rsidRPr="00CD4BEB">
        <w:rPr>
          <w:lang w:val="sv-SE"/>
        </w:rPr>
        <w:tab/>
        <w:t>Potrebno je biti pozicioniran na stranici na k</w:t>
      </w:r>
      <w:r>
        <w:rPr>
          <w:lang w:val="sv-SE"/>
        </w:rPr>
        <w:t>ojoj postoje pitanja</w:t>
      </w:r>
      <w:r w:rsidRPr="00CD4BEB">
        <w:rPr>
          <w:lang w:val="sv-SE"/>
        </w:rPr>
        <w:t>.</w:t>
      </w:r>
    </w:p>
    <w:p w:rsidR="00CD4BEB" w:rsidRPr="00CD4BEB" w:rsidRDefault="00CD4BEB" w:rsidP="00CD4BEB">
      <w:pPr>
        <w:ind w:left="720" w:hanging="720"/>
        <w:rPr>
          <w:lang w:val="sv-SE"/>
        </w:rPr>
      </w:pPr>
      <w:r w:rsidRPr="00CD4BEB">
        <w:rPr>
          <w:lang w:val="sv-SE"/>
        </w:rPr>
        <w:t>2.</w:t>
      </w:r>
      <w:r w:rsidRPr="00CD4BEB">
        <w:rPr>
          <w:lang w:val="sv-SE"/>
        </w:rPr>
        <w:tab/>
        <w:t>Kliknite na odre</w:t>
      </w:r>
      <w:r>
        <w:rPr>
          <w:lang w:val="sv-SE"/>
        </w:rPr>
        <w:t>đeno korisničko ime</w:t>
      </w:r>
      <w:r w:rsidRPr="00CD4BEB">
        <w:rPr>
          <w:lang w:val="sv-SE"/>
        </w:rPr>
        <w:t xml:space="preserve"> i pretraga </w:t>
      </w:r>
      <w:r>
        <w:rPr>
          <w:lang w:val="sv-SE"/>
        </w:rPr>
        <w:t>će Vas odvesti na profilnu stranicu korisnika na čije korisničko ime smo kliknuli.</w:t>
      </w:r>
    </w:p>
    <w:p w:rsidR="00CD4BEB" w:rsidRDefault="00CD4BEB" w:rsidP="00CD4BEB">
      <w:pPr>
        <w:rPr>
          <w:lang w:val="sv-SE"/>
        </w:rPr>
      </w:pPr>
      <w:r w:rsidRPr="00CD4BEB">
        <w:rPr>
          <w:lang w:val="sv-SE"/>
        </w:rPr>
        <w:t>Rezultat ovog načina pretraživanja je prikazan u primeru iznad.</w:t>
      </w:r>
    </w:p>
    <w:p w:rsidR="00CD4BEB" w:rsidRPr="00EB4D70" w:rsidRDefault="00CD4BEB" w:rsidP="00CD4BEB">
      <w:pPr>
        <w:rPr>
          <w:lang w:val="sv-SE"/>
        </w:rPr>
      </w:pPr>
    </w:p>
    <w:p w:rsidR="0048178E" w:rsidRDefault="0048178E" w:rsidP="00A518AA">
      <w:pPr>
        <w:pStyle w:val="Heading1"/>
        <w:rPr>
          <w:lang w:val="sv-SE"/>
        </w:rPr>
      </w:pPr>
      <w:bookmarkStart w:id="22" w:name="_Toc422606522"/>
      <w:bookmarkStart w:id="23" w:name="_Toc454996367"/>
      <w:r w:rsidRPr="00EB4D70">
        <w:rPr>
          <w:lang w:val="sv-SE"/>
        </w:rPr>
        <w:t xml:space="preserve">Kako </w:t>
      </w:r>
      <w:r w:rsidR="00CD4BEB">
        <w:rPr>
          <w:lang w:val="sv-SE"/>
        </w:rPr>
        <w:t xml:space="preserve">dodati pitanje na portal </w:t>
      </w:r>
      <w:r w:rsidRPr="00EB4D70">
        <w:rPr>
          <w:lang w:val="sv-SE"/>
        </w:rPr>
        <w:t>?</w:t>
      </w:r>
      <w:bookmarkEnd w:id="22"/>
      <w:bookmarkEnd w:id="23"/>
    </w:p>
    <w:p w:rsidR="00EA1416" w:rsidRPr="00EA1416" w:rsidRDefault="00EA1416" w:rsidP="00EA1416">
      <w:pPr>
        <w:rPr>
          <w:lang w:val="sv-SE"/>
        </w:rPr>
      </w:pPr>
      <w:r>
        <w:rPr>
          <w:lang w:val="sv-SE"/>
        </w:rPr>
        <w:t xml:space="preserve">Portal nudi mogućnost dodavanja pitanja na portal. </w:t>
      </w:r>
    </w:p>
    <w:p w:rsidR="00A518AA" w:rsidRPr="00EB4D70" w:rsidRDefault="00A518AA" w:rsidP="00A518AA">
      <w:pPr>
        <w:rPr>
          <w:lang w:val="it-IT"/>
        </w:rPr>
      </w:pPr>
      <w:r w:rsidRPr="00EB4D70">
        <w:rPr>
          <w:lang w:val="it-IT"/>
        </w:rPr>
        <w:t>Postupak:</w:t>
      </w:r>
    </w:p>
    <w:p w:rsidR="00A518AA" w:rsidRPr="00EB4D70" w:rsidRDefault="00A518AA" w:rsidP="00EB7206">
      <w:pPr>
        <w:numPr>
          <w:ilvl w:val="0"/>
          <w:numId w:val="12"/>
        </w:numPr>
        <w:rPr>
          <w:lang w:val="it-IT"/>
        </w:rPr>
      </w:pPr>
      <w:r w:rsidRPr="00EB4D70">
        <w:rPr>
          <w:lang w:val="it-IT"/>
        </w:rPr>
        <w:t>Prvo se prijavite na portal</w:t>
      </w:r>
      <w:r w:rsidR="00CD4BEB">
        <w:rPr>
          <w:lang w:val="it-IT"/>
        </w:rPr>
        <w:t xml:space="preserve"> (korak )</w:t>
      </w:r>
      <w:r w:rsidRPr="00EB4D70">
        <w:rPr>
          <w:lang w:val="it-IT"/>
        </w:rPr>
        <w:t>.</w:t>
      </w:r>
    </w:p>
    <w:p w:rsidR="00A518AA" w:rsidRDefault="00A518AA" w:rsidP="00EB7206">
      <w:pPr>
        <w:numPr>
          <w:ilvl w:val="0"/>
          <w:numId w:val="12"/>
        </w:numPr>
        <w:rPr>
          <w:lang w:val="it-IT"/>
        </w:rPr>
      </w:pPr>
      <w:r w:rsidRPr="00EB4D70">
        <w:rPr>
          <w:lang w:val="it-IT"/>
        </w:rPr>
        <w:t xml:space="preserve">Zatim se pozicionirajte na stranicu oblast zeljenog </w:t>
      </w:r>
      <w:r w:rsidR="00CD4BEB">
        <w:rPr>
          <w:lang w:val="it-IT"/>
        </w:rPr>
        <w:t>predmeta</w:t>
      </w:r>
      <w:r w:rsidRPr="00EB4D70">
        <w:rPr>
          <w:lang w:val="it-IT"/>
        </w:rPr>
        <w:t>.</w:t>
      </w:r>
    </w:p>
    <w:p w:rsidR="00CD4BEB" w:rsidRPr="00EB4D70" w:rsidRDefault="0043755B" w:rsidP="00CD4BEB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>
            <wp:extent cx="4486275" cy="1657350"/>
            <wp:effectExtent l="19050" t="19050" r="9525" b="0"/>
            <wp:docPr id="25" name="Picture 25" descr="Screenshot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_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657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18AA" w:rsidRPr="00EB4D70" w:rsidRDefault="00CD4BEB" w:rsidP="00EB7206">
      <w:pPr>
        <w:numPr>
          <w:ilvl w:val="0"/>
          <w:numId w:val="12"/>
        </w:numPr>
        <w:rPr>
          <w:lang w:val="it-IT"/>
        </w:rPr>
      </w:pPr>
      <w:r>
        <w:rPr>
          <w:lang w:val="it-IT"/>
        </w:rPr>
        <w:t xml:space="preserve">Ukoliko niste pronašli pitanje koje Vas zanima, izaberite opciju </w:t>
      </w:r>
      <w:r>
        <w:rPr>
          <w:i/>
          <w:lang w:val="it-IT"/>
        </w:rPr>
        <w:t>Postavi novo pitanje</w:t>
      </w:r>
      <w:r w:rsidR="00A518AA" w:rsidRPr="00EB4D70">
        <w:rPr>
          <w:lang w:val="it-IT"/>
        </w:rPr>
        <w:t>.</w:t>
      </w:r>
    </w:p>
    <w:p w:rsidR="00A518AA" w:rsidRDefault="00D7178E" w:rsidP="00EB7206">
      <w:pPr>
        <w:numPr>
          <w:ilvl w:val="0"/>
          <w:numId w:val="12"/>
        </w:numPr>
        <w:rPr>
          <w:lang w:val="it-IT"/>
        </w:rPr>
      </w:pPr>
      <w:r>
        <w:rPr>
          <w:lang w:val="it-IT"/>
        </w:rPr>
        <w:t>Otvara se forma za unos pitanja, koju popunjavate Vašim pitanjem.</w:t>
      </w:r>
    </w:p>
    <w:p w:rsidR="00D7178E" w:rsidRDefault="0043755B" w:rsidP="00D7178E">
      <w:pPr>
        <w:ind w:left="72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4600575" cy="1704975"/>
            <wp:effectExtent l="19050" t="19050" r="9525" b="9525"/>
            <wp:docPr id="26" name="Picture 26" descr="Screenshot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_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704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7178E" w:rsidRPr="00EB4D70" w:rsidRDefault="00D7178E" w:rsidP="00D7178E">
      <w:pPr>
        <w:ind w:left="720"/>
        <w:jc w:val="center"/>
        <w:rPr>
          <w:lang w:val="it-IT"/>
        </w:rPr>
      </w:pPr>
    </w:p>
    <w:p w:rsidR="00A518AA" w:rsidRDefault="00EF5C2C" w:rsidP="00EB7206">
      <w:pPr>
        <w:numPr>
          <w:ilvl w:val="0"/>
          <w:numId w:val="12"/>
        </w:numPr>
        <w:rPr>
          <w:lang w:val="it-IT"/>
        </w:rPr>
      </w:pPr>
      <w:r>
        <w:rPr>
          <w:lang w:val="it-IT"/>
        </w:rPr>
        <w:t>Potrebno je uneti naslov pitanja.</w:t>
      </w:r>
    </w:p>
    <w:p w:rsidR="00EF5C2C" w:rsidRPr="00EB4D70" w:rsidRDefault="0043755B" w:rsidP="00EF5C2C">
      <w:pPr>
        <w:ind w:left="36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581650" cy="476250"/>
            <wp:effectExtent l="19050" t="19050" r="0" b="0"/>
            <wp:docPr id="27" name="Picture 27" descr="Screenshot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_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76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124F9" w:rsidRDefault="00EF5C2C" w:rsidP="00EB7206">
      <w:pPr>
        <w:numPr>
          <w:ilvl w:val="0"/>
          <w:numId w:val="12"/>
        </w:numPr>
        <w:rPr>
          <w:lang w:val="it-IT"/>
        </w:rPr>
      </w:pPr>
      <w:r>
        <w:rPr>
          <w:lang w:val="it-IT"/>
        </w:rPr>
        <w:t>Potrebno je uneti samo pitanje.</w:t>
      </w:r>
    </w:p>
    <w:p w:rsidR="00EF5C2C" w:rsidRDefault="0043755B" w:rsidP="00EF5C2C">
      <w:pPr>
        <w:ind w:left="36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934075" cy="942975"/>
            <wp:effectExtent l="19050" t="19050" r="9525" b="9525"/>
            <wp:docPr id="28" name="Picture 28" descr="Screenshot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_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F5C2C" w:rsidRDefault="00EF5C2C" w:rsidP="00EB7206">
      <w:pPr>
        <w:numPr>
          <w:ilvl w:val="0"/>
          <w:numId w:val="12"/>
        </w:numPr>
        <w:rPr>
          <w:lang w:val="it-IT"/>
        </w:rPr>
      </w:pPr>
      <w:r>
        <w:rPr>
          <w:lang w:val="it-IT"/>
        </w:rPr>
        <w:t>Opciono, moguće je dodati tagove pitanju, kako bi se olakšalo pronalaženje pitanja drugim korisnicima.</w:t>
      </w:r>
    </w:p>
    <w:p w:rsidR="00EF5C2C" w:rsidRDefault="0043755B" w:rsidP="00EF5C2C">
      <w:pPr>
        <w:ind w:left="36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4419600" cy="457200"/>
            <wp:effectExtent l="19050" t="19050" r="0" b="0"/>
            <wp:docPr id="29" name="Picture 29" descr="Screenshot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_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57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F5C2C" w:rsidRDefault="00EF5C2C" w:rsidP="00EF5C2C">
      <w:pPr>
        <w:numPr>
          <w:ilvl w:val="0"/>
          <w:numId w:val="12"/>
        </w:numPr>
        <w:rPr>
          <w:lang w:val="it-IT"/>
        </w:rPr>
      </w:pPr>
      <w:r>
        <w:rPr>
          <w:lang w:val="it-IT"/>
        </w:rPr>
        <w:t xml:space="preserve">Pritiskom na dugme </w:t>
      </w:r>
      <w:r>
        <w:rPr>
          <w:i/>
          <w:lang w:val="it-IT"/>
        </w:rPr>
        <w:t xml:space="preserve">Predaj </w:t>
      </w:r>
      <w:r>
        <w:rPr>
          <w:lang w:val="it-IT"/>
        </w:rPr>
        <w:t>vršimo predaju pitanja, navigacija nas odvodi na stranicu pitanja.</w:t>
      </w:r>
    </w:p>
    <w:p w:rsidR="00EF5C2C" w:rsidRPr="00EF5C2C" w:rsidRDefault="0043755B" w:rsidP="00EF5C2C">
      <w:pPr>
        <w:ind w:left="360"/>
        <w:rPr>
          <w:lang w:val="it-IT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>
            <wp:extent cx="5934075" cy="1838325"/>
            <wp:effectExtent l="19050" t="19050" r="9525" b="9525"/>
            <wp:docPr id="30" name="Picture 30" descr="Screenshot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_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38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907C3" w:rsidRDefault="008907C3" w:rsidP="008907C3">
      <w:pPr>
        <w:ind w:left="360"/>
        <w:rPr>
          <w:lang w:val="it-IT"/>
        </w:rPr>
      </w:pPr>
    </w:p>
    <w:p w:rsidR="008D5C3A" w:rsidRPr="00EB4D70" w:rsidRDefault="008D5C3A" w:rsidP="008907C3">
      <w:pPr>
        <w:ind w:left="360"/>
        <w:rPr>
          <w:lang w:val="it-IT"/>
        </w:rPr>
      </w:pPr>
    </w:p>
    <w:p w:rsidR="0048178E" w:rsidRDefault="0048178E" w:rsidP="00AD7CBE">
      <w:pPr>
        <w:pStyle w:val="Heading1"/>
      </w:pPr>
      <w:bookmarkStart w:id="24" w:name="_Toc422606523"/>
      <w:bookmarkStart w:id="25" w:name="_Toc454996368"/>
      <w:r w:rsidRPr="00EB4D70">
        <w:rPr>
          <w:lang w:val="fi-FI"/>
        </w:rPr>
        <w:t xml:space="preserve">Kako dodati </w:t>
      </w:r>
      <w:r w:rsidR="00EA1416">
        <w:rPr>
          <w:lang w:val="fi-FI"/>
        </w:rPr>
        <w:t xml:space="preserve">odgovor na određeno pitanje </w:t>
      </w:r>
      <w:r w:rsidRPr="00EB4D70">
        <w:t>?</w:t>
      </w:r>
      <w:bookmarkEnd w:id="24"/>
      <w:bookmarkEnd w:id="25"/>
    </w:p>
    <w:p w:rsidR="008D5C3A" w:rsidRPr="008D5C3A" w:rsidRDefault="008D5C3A" w:rsidP="008D5C3A"/>
    <w:p w:rsidR="00EA1416" w:rsidRDefault="00AD7CBE" w:rsidP="00AD7CBE">
      <w:r w:rsidRPr="00EB4D70">
        <w:t>Portal nudi mogucnost da</w:t>
      </w:r>
      <w:r w:rsidR="00EA1416">
        <w:t xml:space="preserve"> korisnik doda odgovor na određeno pitanje</w:t>
      </w:r>
      <w:r w:rsidRPr="00EB4D70">
        <w:t>.</w:t>
      </w:r>
    </w:p>
    <w:p w:rsidR="00AD7CBE" w:rsidRPr="00EA1416" w:rsidRDefault="00AD7CBE" w:rsidP="00AD7CBE">
      <w:r w:rsidRPr="00EB4D70">
        <w:rPr>
          <w:lang w:val="it-IT"/>
        </w:rPr>
        <w:t>Postupak:</w:t>
      </w:r>
    </w:p>
    <w:p w:rsidR="00AD7CBE" w:rsidRPr="00EB4D70" w:rsidRDefault="00AD7CBE" w:rsidP="00EB7206">
      <w:pPr>
        <w:numPr>
          <w:ilvl w:val="0"/>
          <w:numId w:val="13"/>
        </w:numPr>
        <w:rPr>
          <w:lang w:val="it-IT"/>
        </w:rPr>
      </w:pPr>
      <w:r w:rsidRPr="00EB4D70">
        <w:rPr>
          <w:lang w:val="it-IT"/>
        </w:rPr>
        <w:t>Prvo se prijavite na portal</w:t>
      </w:r>
      <w:r w:rsidR="00A46035">
        <w:rPr>
          <w:lang w:val="it-IT"/>
        </w:rPr>
        <w:t xml:space="preserve"> (vidi 3.2)</w:t>
      </w:r>
      <w:r w:rsidRPr="00EB4D70">
        <w:rPr>
          <w:lang w:val="it-IT"/>
        </w:rPr>
        <w:t xml:space="preserve"> i otvorite </w:t>
      </w:r>
      <w:r w:rsidR="00A46035">
        <w:rPr>
          <w:lang w:val="it-IT"/>
        </w:rPr>
        <w:t>željeno pitanje</w:t>
      </w:r>
      <w:r w:rsidRPr="00EB4D70">
        <w:rPr>
          <w:lang w:val="it-IT"/>
        </w:rPr>
        <w:t>.</w:t>
      </w:r>
    </w:p>
    <w:p w:rsidR="00AD7CBE" w:rsidRPr="008D5C3A" w:rsidRDefault="0005704B" w:rsidP="00EB7206">
      <w:pPr>
        <w:numPr>
          <w:ilvl w:val="0"/>
          <w:numId w:val="13"/>
        </w:numPr>
        <w:rPr>
          <w:i/>
          <w:lang w:val="it-IT"/>
        </w:rPr>
      </w:pPr>
      <w:r>
        <w:rPr>
          <w:lang w:val="it-IT"/>
        </w:rPr>
        <w:t xml:space="preserve">Skrolujte odgovore i ukoliko imate odgovor koji se razlikuje od prethodnih možete ga dodati popunjavajući odgovarajuću </w:t>
      </w:r>
    </w:p>
    <w:p w:rsidR="008D5C3A" w:rsidRPr="001520C6" w:rsidRDefault="008D5C3A" w:rsidP="008D5C3A">
      <w:pPr>
        <w:ind w:left="360"/>
        <w:rPr>
          <w:i/>
          <w:lang w:val="it-IT"/>
        </w:rPr>
      </w:pPr>
    </w:p>
    <w:p w:rsidR="001520C6" w:rsidRPr="00EB4D70" w:rsidRDefault="0043755B" w:rsidP="001520C6">
      <w:pPr>
        <w:ind w:left="360"/>
        <w:jc w:val="center"/>
        <w:rPr>
          <w:i/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800725" cy="1552575"/>
            <wp:effectExtent l="19050" t="19050" r="9525" b="9525"/>
            <wp:docPr id="31" name="Picture 31" descr="Screenshot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_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D7CBE" w:rsidRDefault="008D5C3A" w:rsidP="00EB7206">
      <w:pPr>
        <w:numPr>
          <w:ilvl w:val="0"/>
          <w:numId w:val="13"/>
        </w:numPr>
        <w:rPr>
          <w:lang w:val="it-IT"/>
        </w:rPr>
      </w:pPr>
      <w:r>
        <w:rPr>
          <w:lang w:val="it-IT"/>
        </w:rPr>
        <w:t>Popunite polje sa odgovorom.</w:t>
      </w:r>
    </w:p>
    <w:p w:rsidR="008D5C3A" w:rsidRPr="00EB4D70" w:rsidRDefault="0043755B" w:rsidP="008D5C3A">
      <w:pPr>
        <w:ind w:left="360"/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4419600" cy="2581275"/>
            <wp:effectExtent l="19050" t="19050" r="0" b="9525"/>
            <wp:docPr id="32" name="Picture 32" descr="Screenshot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_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81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D5C3A" w:rsidRPr="008D5C3A" w:rsidRDefault="00AD7CBE" w:rsidP="008D5C3A">
      <w:pPr>
        <w:numPr>
          <w:ilvl w:val="0"/>
          <w:numId w:val="13"/>
        </w:numPr>
        <w:rPr>
          <w:lang w:val="it-IT"/>
        </w:rPr>
      </w:pPr>
      <w:r w:rsidRPr="00EB4D70">
        <w:rPr>
          <w:lang w:val="it-IT"/>
        </w:rPr>
        <w:lastRenderedPageBreak/>
        <w:t xml:space="preserve">Kliknite na dugme </w:t>
      </w:r>
      <w:r w:rsidR="008D5C3A">
        <w:rPr>
          <w:i/>
          <w:lang w:val="it-IT"/>
        </w:rPr>
        <w:t xml:space="preserve">Predaj odgovor </w:t>
      </w:r>
      <w:r w:rsidR="008D5C3A">
        <w:rPr>
          <w:lang w:val="it-IT"/>
        </w:rPr>
        <w:t>i bićete navigirani na stranicu na kojoj se nalazi pitanje i Vaš odgovor.</w:t>
      </w:r>
    </w:p>
    <w:p w:rsidR="00AD7CBE" w:rsidRPr="00EB4D70" w:rsidRDefault="0043755B" w:rsidP="00495BF5">
      <w:pPr>
        <w:jc w:val="center"/>
        <w:rPr>
          <w:lang w:val="it-IT"/>
        </w:rPr>
      </w:pPr>
      <w:r>
        <w:rPr>
          <w:noProof/>
          <w:lang w:val="sr-Latn-RS" w:eastAsia="sr-Latn-RS"/>
        </w:rPr>
        <w:drawing>
          <wp:inline distT="0" distB="0" distL="0" distR="0">
            <wp:extent cx="5067300" cy="3476625"/>
            <wp:effectExtent l="0" t="0" r="0" b="0"/>
            <wp:docPr id="33" name="Picture 33" descr="Screenshot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_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7C3" w:rsidRPr="00EB4D70" w:rsidRDefault="008907C3" w:rsidP="008907C3">
      <w:pPr>
        <w:ind w:left="360"/>
        <w:jc w:val="center"/>
        <w:rPr>
          <w:i/>
          <w:lang w:val="it-IT"/>
        </w:rPr>
      </w:pPr>
    </w:p>
    <w:p w:rsidR="00AD7CBE" w:rsidRPr="00EB4D70" w:rsidRDefault="00AD7CBE" w:rsidP="00AD7CBE">
      <w:pPr>
        <w:rPr>
          <w:lang w:val="it-IT"/>
        </w:rPr>
      </w:pPr>
    </w:p>
    <w:p w:rsidR="00D12518" w:rsidRPr="00EB4D70" w:rsidRDefault="00D12518" w:rsidP="00A33E39">
      <w:pPr>
        <w:pStyle w:val="Heading1"/>
      </w:pPr>
      <w:bookmarkStart w:id="26" w:name="_Toc422606528"/>
      <w:bookmarkStart w:id="27" w:name="_Toc454996369"/>
      <w:r w:rsidRPr="00EB4D70">
        <w:t xml:space="preserve">Kako </w:t>
      </w:r>
      <w:r w:rsidR="008D5C3A">
        <w:t xml:space="preserve">dodati komentar na odgovor </w:t>
      </w:r>
      <w:r w:rsidRPr="00EB4D70">
        <w:t>?</w:t>
      </w:r>
      <w:bookmarkEnd w:id="26"/>
      <w:bookmarkEnd w:id="27"/>
    </w:p>
    <w:p w:rsidR="00A33E39" w:rsidRPr="00EB4D70" w:rsidRDefault="008D5C3A" w:rsidP="00A33E39">
      <w:r>
        <w:t>U okviru pitanja postoje odgovori, i moguće je dodavati komentare na odgovore u cilju pojašnjenja stvari.</w:t>
      </w:r>
    </w:p>
    <w:p w:rsidR="00892529" w:rsidRPr="00EA1416" w:rsidRDefault="00892529" w:rsidP="00892529">
      <w:r w:rsidRPr="00EB4D70">
        <w:rPr>
          <w:lang w:val="it-IT"/>
        </w:rPr>
        <w:t>Postupak:</w:t>
      </w:r>
    </w:p>
    <w:p w:rsidR="00892529" w:rsidRPr="00EB4D70" w:rsidRDefault="00892529" w:rsidP="00892529">
      <w:pPr>
        <w:numPr>
          <w:ilvl w:val="0"/>
          <w:numId w:val="16"/>
        </w:numPr>
        <w:rPr>
          <w:lang w:val="it-IT"/>
        </w:rPr>
      </w:pPr>
      <w:r w:rsidRPr="00EB4D70">
        <w:rPr>
          <w:lang w:val="it-IT"/>
        </w:rPr>
        <w:t>Prvo se prijavite na portal</w:t>
      </w:r>
      <w:r>
        <w:rPr>
          <w:lang w:val="it-IT"/>
        </w:rPr>
        <w:t xml:space="preserve"> (vidi 3.2)</w:t>
      </w:r>
      <w:r w:rsidRPr="00EB4D70">
        <w:rPr>
          <w:lang w:val="it-IT"/>
        </w:rPr>
        <w:t xml:space="preserve"> i otvorite </w:t>
      </w:r>
      <w:r>
        <w:rPr>
          <w:lang w:val="it-IT"/>
        </w:rPr>
        <w:t>željeno pitanje i željeni komentar</w:t>
      </w:r>
      <w:r w:rsidRPr="00EB4D70">
        <w:rPr>
          <w:lang w:val="it-IT"/>
        </w:rPr>
        <w:t>.</w:t>
      </w:r>
    </w:p>
    <w:p w:rsidR="00892529" w:rsidRPr="008D5C3A" w:rsidRDefault="00892529" w:rsidP="00892529">
      <w:pPr>
        <w:numPr>
          <w:ilvl w:val="0"/>
          <w:numId w:val="16"/>
        </w:numPr>
        <w:rPr>
          <w:i/>
          <w:lang w:val="it-IT"/>
        </w:rPr>
      </w:pPr>
      <w:r>
        <w:rPr>
          <w:lang w:val="it-IT"/>
        </w:rPr>
        <w:t xml:space="preserve">Skrolujte odgovor, i na dnu odgovora postoji  dugme </w:t>
      </w:r>
      <w:r>
        <w:rPr>
          <w:i/>
          <w:lang w:val="it-IT"/>
        </w:rPr>
        <w:t xml:space="preserve">Komentariši. </w:t>
      </w:r>
    </w:p>
    <w:p w:rsidR="00E210F2" w:rsidRPr="00892529" w:rsidRDefault="00892529" w:rsidP="00EB7206">
      <w:pPr>
        <w:numPr>
          <w:ilvl w:val="0"/>
          <w:numId w:val="16"/>
        </w:numPr>
        <w:rPr>
          <w:lang w:val="it-IT"/>
        </w:rPr>
      </w:pPr>
      <w:r>
        <w:rPr>
          <w:lang w:val="it-IT"/>
        </w:rPr>
        <w:t xml:space="preserve">Klikom na dugme </w:t>
      </w:r>
      <w:r>
        <w:rPr>
          <w:i/>
          <w:lang w:val="it-IT"/>
        </w:rPr>
        <w:t xml:space="preserve">Komentariši </w:t>
      </w:r>
      <w:r>
        <w:rPr>
          <w:lang w:val="it-IT"/>
        </w:rPr>
        <w:t>otvara se polje za unos komentara</w:t>
      </w:r>
      <w:r>
        <w:rPr>
          <w:i/>
          <w:lang w:val="it-IT"/>
        </w:rPr>
        <w:t>.</w:t>
      </w:r>
    </w:p>
    <w:p w:rsidR="00892529" w:rsidRPr="00EB4D70" w:rsidRDefault="0043755B" w:rsidP="00892529">
      <w:pPr>
        <w:ind w:left="360"/>
        <w:jc w:val="center"/>
        <w:rPr>
          <w:lang w:val="it-IT"/>
        </w:rPr>
      </w:pPr>
      <w:r>
        <w:rPr>
          <w:i/>
          <w:noProof/>
          <w:lang w:val="sr-Latn-RS" w:eastAsia="sr-Latn-RS"/>
        </w:rPr>
        <w:drawing>
          <wp:inline distT="0" distB="0" distL="0" distR="0">
            <wp:extent cx="2143125" cy="1133475"/>
            <wp:effectExtent l="19050" t="19050" r="9525" b="9525"/>
            <wp:docPr id="34" name="Picture 34" descr="Screenshot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_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33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06F2" w:rsidRPr="007E06F2" w:rsidRDefault="00892529" w:rsidP="007E06F2">
      <w:pPr>
        <w:numPr>
          <w:ilvl w:val="0"/>
          <w:numId w:val="16"/>
        </w:numPr>
        <w:rPr>
          <w:lang w:val="it-IT"/>
        </w:rPr>
      </w:pPr>
      <w:r>
        <w:rPr>
          <w:lang w:val="it-IT"/>
        </w:rPr>
        <w:t xml:space="preserve">Popuniti formu odgovarajućim komentarom i kliknuti </w:t>
      </w:r>
      <w:r>
        <w:rPr>
          <w:i/>
          <w:lang w:val="it-IT"/>
        </w:rPr>
        <w:t>Pošalji.</w:t>
      </w:r>
      <w:r w:rsidR="007E06F2">
        <w:rPr>
          <w:i/>
          <w:lang w:val="it-IT"/>
        </w:rPr>
        <w:t xml:space="preserve"> </w:t>
      </w:r>
    </w:p>
    <w:p w:rsidR="007E06F2" w:rsidRDefault="007E06F2" w:rsidP="007E06F2">
      <w:pPr>
        <w:jc w:val="center"/>
        <w:rPr>
          <w:lang w:val="it-IT"/>
        </w:rPr>
      </w:pPr>
      <w:r>
        <w:rPr>
          <w:lang w:val="it-IT"/>
        </w:rPr>
        <w:t xml:space="preserve">       </w:t>
      </w:r>
      <w:r w:rsidR="0043755B">
        <w:rPr>
          <w:noProof/>
          <w:lang w:val="sr-Latn-RS" w:eastAsia="sr-Latn-RS"/>
        </w:rPr>
        <w:drawing>
          <wp:inline distT="0" distB="0" distL="0" distR="0">
            <wp:extent cx="2152650" cy="657225"/>
            <wp:effectExtent l="19050" t="19050" r="0" b="9525"/>
            <wp:docPr id="35" name="Picture 35" descr="Screenshot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_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657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06F2" w:rsidRPr="007E06F2" w:rsidRDefault="007E06F2" w:rsidP="007E06F2">
      <w:pPr>
        <w:numPr>
          <w:ilvl w:val="0"/>
          <w:numId w:val="16"/>
        </w:numPr>
        <w:rPr>
          <w:lang w:val="it-IT"/>
        </w:rPr>
      </w:pPr>
      <w:r>
        <w:rPr>
          <w:lang w:val="it-IT"/>
        </w:rPr>
        <w:t>Otvara se stranica pitanja na kojoj se može videti komentar na odgovor.</w:t>
      </w:r>
    </w:p>
    <w:p w:rsidR="00892529" w:rsidRDefault="0043755B" w:rsidP="007E06F2">
      <w:pPr>
        <w:ind w:left="360"/>
        <w:jc w:val="center"/>
        <w:rPr>
          <w:lang w:val="it-IT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>
            <wp:extent cx="2486025" cy="1219200"/>
            <wp:effectExtent l="19050" t="19050" r="9525" b="0"/>
            <wp:docPr id="36" name="Picture 36" descr="Screenshot_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_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219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E06F2" w:rsidRPr="007E06F2" w:rsidRDefault="007E06F2" w:rsidP="007E06F2">
      <w:pPr>
        <w:ind w:left="360"/>
        <w:rPr>
          <w:lang w:val="it-IT"/>
        </w:rPr>
      </w:pPr>
      <w:r>
        <w:rPr>
          <w:lang w:val="it-IT"/>
        </w:rPr>
        <w:t xml:space="preserve">Ukoliko postoji više od 3 komentara klikom na dugme </w:t>
      </w:r>
      <w:r>
        <w:rPr>
          <w:i/>
          <w:lang w:val="it-IT"/>
        </w:rPr>
        <w:t>Pogledaj sve</w:t>
      </w:r>
      <w:r>
        <w:rPr>
          <w:lang w:val="it-IT"/>
        </w:rPr>
        <w:t xml:space="preserve"> moguće je prikazati ih sve.</w:t>
      </w:r>
    </w:p>
    <w:p w:rsidR="007F55BB" w:rsidRPr="00EB4D70" w:rsidRDefault="007F55BB" w:rsidP="007F55BB">
      <w:pPr>
        <w:ind w:left="360"/>
        <w:jc w:val="center"/>
        <w:rPr>
          <w:lang w:val="it-IT"/>
        </w:rPr>
      </w:pPr>
    </w:p>
    <w:p w:rsidR="0048178E" w:rsidRDefault="0048178E" w:rsidP="00A33E39">
      <w:pPr>
        <w:pStyle w:val="Heading1"/>
      </w:pPr>
      <w:bookmarkStart w:id="28" w:name="_Toc422606529"/>
      <w:bookmarkStart w:id="29" w:name="_Toc454996370"/>
      <w:r w:rsidRPr="00EB4D70">
        <w:t xml:space="preserve">Kako </w:t>
      </w:r>
      <w:r w:rsidR="007E06F2">
        <w:t>oceniti pitanje</w:t>
      </w:r>
      <w:r w:rsidRPr="00EB4D70">
        <w:t>?</w:t>
      </w:r>
      <w:bookmarkEnd w:id="28"/>
      <w:bookmarkEnd w:id="29"/>
    </w:p>
    <w:p w:rsidR="00997A80" w:rsidRPr="00997A80" w:rsidRDefault="00997A80" w:rsidP="00997A80"/>
    <w:p w:rsidR="00A25EDD" w:rsidRPr="00EB4D70" w:rsidRDefault="007E06F2" w:rsidP="00A25EDD">
      <w:pPr>
        <w:rPr>
          <w:lang w:val="it-IT"/>
        </w:rPr>
      </w:pPr>
      <w:r>
        <w:rPr>
          <w:lang w:val="it-IT"/>
        </w:rPr>
        <w:t xml:space="preserve">Radi lakšeg sortiranja odgovora uvedeno je da odgovori mogu biti ocenjivani, mogu da dobiju plus i mogu da dobiju minus. </w:t>
      </w:r>
      <w:r w:rsidR="00997A80">
        <w:rPr>
          <w:lang w:val="it-IT"/>
        </w:rPr>
        <w:t xml:space="preserve">Ukoliko imaju više pluseva odgovori se smatraju kvalitetnijim. </w:t>
      </w:r>
    </w:p>
    <w:p w:rsidR="00A25EDD" w:rsidRPr="00EB4D70" w:rsidRDefault="00A25EDD" w:rsidP="00A25EDD">
      <w:r w:rsidRPr="00EB4D70">
        <w:t>Postupak:</w:t>
      </w:r>
    </w:p>
    <w:p w:rsidR="00A25EDD" w:rsidRPr="00EB4D70" w:rsidRDefault="00A25EDD" w:rsidP="00EB7206">
      <w:pPr>
        <w:numPr>
          <w:ilvl w:val="0"/>
          <w:numId w:val="17"/>
        </w:numPr>
      </w:pPr>
      <w:r w:rsidRPr="00EB4D70">
        <w:t xml:space="preserve">Pozicionirajte se na </w:t>
      </w:r>
      <w:r w:rsidR="00997A80">
        <w:t>odgovarajući odgovor.</w:t>
      </w:r>
    </w:p>
    <w:p w:rsidR="00A25EDD" w:rsidRDefault="00997A80" w:rsidP="00EB7206">
      <w:pPr>
        <w:numPr>
          <w:ilvl w:val="0"/>
          <w:numId w:val="17"/>
        </w:numPr>
      </w:pPr>
      <w:r>
        <w:t>Uočite u donjem desnom uglu odgovora ikonice za plus i minus.</w:t>
      </w:r>
    </w:p>
    <w:p w:rsidR="00997A80" w:rsidRPr="00EB4D70" w:rsidRDefault="0043755B" w:rsidP="00997A80">
      <w:pPr>
        <w:ind w:left="360"/>
        <w:jc w:val="center"/>
      </w:pPr>
      <w:r>
        <w:rPr>
          <w:noProof/>
          <w:lang w:val="sr-Latn-RS" w:eastAsia="sr-Latn-RS"/>
        </w:rPr>
        <w:drawing>
          <wp:inline distT="0" distB="0" distL="0" distR="0">
            <wp:extent cx="1104900" cy="361950"/>
            <wp:effectExtent l="19050" t="19050" r="0" b="0"/>
            <wp:docPr id="37" name="Picture 37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361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17E10" w:rsidRDefault="00997A80" w:rsidP="00EB7206">
      <w:pPr>
        <w:numPr>
          <w:ilvl w:val="0"/>
          <w:numId w:val="17"/>
        </w:numPr>
      </w:pPr>
      <w:r>
        <w:t>Ukoliko imate negativno mišljenje o odgovoru kliknite na minus (-).</w:t>
      </w:r>
    </w:p>
    <w:p w:rsidR="00997A80" w:rsidRDefault="00997A80" w:rsidP="00997A80">
      <w:pPr>
        <w:ind w:left="3600"/>
      </w:pPr>
      <w:r>
        <w:t xml:space="preserve">       </w:t>
      </w:r>
      <w:r w:rsidR="0043755B">
        <w:rPr>
          <w:noProof/>
          <w:lang w:val="sr-Latn-RS" w:eastAsia="sr-Latn-RS"/>
        </w:rPr>
        <w:drawing>
          <wp:inline distT="0" distB="0" distL="0" distR="0">
            <wp:extent cx="1104900" cy="390525"/>
            <wp:effectExtent l="19050" t="19050" r="0" b="9525"/>
            <wp:docPr id="38" name="Picture 38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390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97A80" w:rsidRDefault="00997A80" w:rsidP="00EB7206">
      <w:pPr>
        <w:numPr>
          <w:ilvl w:val="0"/>
          <w:numId w:val="17"/>
        </w:numPr>
      </w:pPr>
      <w:r>
        <w:t>Klikom na minus dajemo negativno mišljenje o odgovoru.</w:t>
      </w:r>
    </w:p>
    <w:p w:rsidR="00D12518" w:rsidRPr="00AB293F" w:rsidRDefault="0043755B" w:rsidP="00AB293F">
      <w:pPr>
        <w:ind w:left="360"/>
        <w:jc w:val="center"/>
      </w:pPr>
      <w:r>
        <w:rPr>
          <w:noProof/>
          <w:lang w:val="sr-Latn-RS" w:eastAsia="sr-Latn-RS"/>
        </w:rPr>
        <w:drawing>
          <wp:inline distT="0" distB="0" distL="0" distR="0">
            <wp:extent cx="1104900" cy="400050"/>
            <wp:effectExtent l="19050" t="19050" r="0" b="0"/>
            <wp:docPr id="39" name="Picture 39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400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sectPr w:rsidR="00D12518" w:rsidRPr="00AB293F">
      <w:headerReference w:type="default" r:id="rId50"/>
      <w:footerReference w:type="default" r:id="rId51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6CF7" w:rsidRDefault="00386CF7">
      <w:r>
        <w:separator/>
      </w:r>
    </w:p>
  </w:endnote>
  <w:endnote w:type="continuationSeparator" w:id="0">
    <w:p w:rsidR="00386CF7" w:rsidRDefault="00386C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135B94">
      <w:tblPrEx>
        <w:tblCellMar>
          <w:top w:w="0" w:type="dxa"/>
          <w:bottom w:w="0" w:type="dxa"/>
        </w:tblCellMar>
      </w:tblPrEx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135B94" w:rsidRPr="00374676" w:rsidRDefault="00135B94">
          <w:pPr>
            <w:ind w:right="360"/>
            <w:rPr>
              <w:lang w:val="sr-Latn-RS"/>
            </w:rPr>
          </w:pPr>
          <w:r>
            <w:t>Korisni</w:t>
          </w:r>
          <w:r>
            <w:rPr>
              <w:lang w:val="sr-Latn-RS"/>
            </w:rPr>
            <w:t>čko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135B94" w:rsidRDefault="00135B94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A4 Team, 2016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135B94" w:rsidRDefault="00135B94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43755B">
            <w:rPr>
              <w:rStyle w:val="PageNumber"/>
              <w:noProof/>
            </w:rPr>
            <w:t>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43755B">
            <w:rPr>
              <w:rStyle w:val="PageNumber"/>
              <w:noProof/>
            </w:rPr>
            <w:t>18</w:t>
          </w:r>
          <w:r>
            <w:rPr>
              <w:rStyle w:val="PageNumber"/>
            </w:rPr>
            <w:fldChar w:fldCharType="end"/>
          </w:r>
        </w:p>
      </w:tc>
    </w:tr>
  </w:tbl>
  <w:p w:rsidR="00135B94" w:rsidRDefault="00135B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6CF7" w:rsidRDefault="00386CF7">
      <w:r>
        <w:separator/>
      </w:r>
    </w:p>
  </w:footnote>
  <w:footnote w:type="continuationSeparator" w:id="0">
    <w:p w:rsidR="00386CF7" w:rsidRDefault="00386C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5B94" w:rsidRDefault="00135B94">
    <w:pPr>
      <w:rPr>
        <w:sz w:val="24"/>
        <w:szCs w:val="24"/>
      </w:rPr>
    </w:pPr>
  </w:p>
  <w:p w:rsidR="00135B94" w:rsidRDefault="00135B94">
    <w:pPr>
      <w:pBdr>
        <w:top w:val="single" w:sz="6" w:space="1" w:color="auto"/>
      </w:pBdr>
      <w:rPr>
        <w:sz w:val="24"/>
        <w:szCs w:val="24"/>
      </w:rPr>
    </w:pPr>
  </w:p>
  <w:p w:rsidR="00135B94" w:rsidRDefault="00135B94" w:rsidP="00374676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A4 Team</w:t>
    </w:r>
  </w:p>
  <w:p w:rsidR="00135B94" w:rsidRDefault="00135B94">
    <w:pPr>
      <w:pBdr>
        <w:bottom w:val="single" w:sz="6" w:space="1" w:color="auto"/>
      </w:pBdr>
      <w:jc w:val="right"/>
      <w:rPr>
        <w:sz w:val="24"/>
        <w:szCs w:val="24"/>
      </w:rPr>
    </w:pPr>
  </w:p>
  <w:p w:rsidR="00135B94" w:rsidRDefault="00135B9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135B94">
      <w:tblPrEx>
        <w:tblCellMar>
          <w:top w:w="0" w:type="dxa"/>
          <w:bottom w:w="0" w:type="dxa"/>
        </w:tblCellMar>
      </w:tblPrEx>
      <w:tc>
        <w:tcPr>
          <w:tcW w:w="6379" w:type="dxa"/>
        </w:tcPr>
        <w:p w:rsidR="00135B94" w:rsidRPr="00130CAF" w:rsidRDefault="00135B94" w:rsidP="0011110F">
          <w:pPr>
            <w:rPr>
              <w:b/>
            </w:rPr>
          </w:pPr>
          <w:r>
            <w:rPr>
              <w:b/>
            </w:rPr>
            <w:t>Adiutor</w:t>
          </w:r>
        </w:p>
      </w:tc>
      <w:tc>
        <w:tcPr>
          <w:tcW w:w="3179" w:type="dxa"/>
        </w:tcPr>
        <w:p w:rsidR="00135B94" w:rsidRDefault="00135B94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135B94">
      <w:tblPrEx>
        <w:tblCellMar>
          <w:top w:w="0" w:type="dxa"/>
          <w:bottom w:w="0" w:type="dxa"/>
        </w:tblCellMar>
      </w:tblPrEx>
      <w:tc>
        <w:tcPr>
          <w:tcW w:w="6379" w:type="dxa"/>
        </w:tcPr>
        <w:p w:rsidR="00135B94" w:rsidRPr="0059438F" w:rsidRDefault="00135B94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:rsidR="00135B94" w:rsidRDefault="00135B94" w:rsidP="0011110F">
          <w:r>
            <w:t xml:space="preserve">  Datum:  29</w:t>
          </w:r>
          <w:r>
            <w:rPr>
              <w:lang w:val="sr-Latn-CS"/>
            </w:rPr>
            <w:t>.06.2016</w:t>
          </w:r>
          <w:r w:rsidRPr="00EC25D8">
            <w:rPr>
              <w:lang w:val="sr-Latn-CS"/>
            </w:rPr>
            <w:t>.</w:t>
          </w:r>
        </w:p>
      </w:tc>
    </w:tr>
    <w:tr w:rsidR="00135B94">
      <w:tblPrEx>
        <w:tblCellMar>
          <w:top w:w="0" w:type="dxa"/>
          <w:bottom w:w="0" w:type="dxa"/>
        </w:tblCellMar>
      </w:tblPrEx>
      <w:tc>
        <w:tcPr>
          <w:tcW w:w="9558" w:type="dxa"/>
          <w:gridSpan w:val="2"/>
        </w:tcPr>
        <w:p w:rsidR="00135B94" w:rsidRPr="00F90094" w:rsidRDefault="00135B94" w:rsidP="0011110F">
          <w:pPr>
            <w:rPr>
              <w:lang w:val="sr-Latn-CS"/>
            </w:rPr>
          </w:pPr>
          <w:r>
            <w:t>A4 Team</w:t>
          </w:r>
        </w:p>
      </w:tc>
    </w:tr>
  </w:tbl>
  <w:p w:rsidR="00135B94" w:rsidRDefault="00135B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43C98"/>
    <w:multiLevelType w:val="hybridMultilevel"/>
    <w:tmpl w:val="8620083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75760"/>
    <w:multiLevelType w:val="hybridMultilevel"/>
    <w:tmpl w:val="6F767BF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D496985"/>
    <w:multiLevelType w:val="hybridMultilevel"/>
    <w:tmpl w:val="C53297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464E9"/>
    <w:multiLevelType w:val="hybridMultilevel"/>
    <w:tmpl w:val="1A32492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B92492"/>
    <w:multiLevelType w:val="hybridMultilevel"/>
    <w:tmpl w:val="6B9808C0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8C1C5E"/>
    <w:multiLevelType w:val="hybridMultilevel"/>
    <w:tmpl w:val="1660B18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C81778"/>
    <w:multiLevelType w:val="hybridMultilevel"/>
    <w:tmpl w:val="F1EC827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E6FCF"/>
    <w:multiLevelType w:val="hybridMultilevel"/>
    <w:tmpl w:val="532E72B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8A40CE"/>
    <w:multiLevelType w:val="hybridMultilevel"/>
    <w:tmpl w:val="E6EEBF1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2D213A7"/>
    <w:multiLevelType w:val="hybridMultilevel"/>
    <w:tmpl w:val="285A50A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4325A0A"/>
    <w:multiLevelType w:val="hybridMultilevel"/>
    <w:tmpl w:val="D55A978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736127"/>
    <w:multiLevelType w:val="hybridMultilevel"/>
    <w:tmpl w:val="A30CAB8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FF7357"/>
    <w:multiLevelType w:val="hybridMultilevel"/>
    <w:tmpl w:val="617E8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C4181"/>
    <w:multiLevelType w:val="hybridMultilevel"/>
    <w:tmpl w:val="4A3C6E2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2E984304"/>
    <w:multiLevelType w:val="hybridMultilevel"/>
    <w:tmpl w:val="800843C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1616D4"/>
    <w:multiLevelType w:val="hybridMultilevel"/>
    <w:tmpl w:val="124425C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CC3458"/>
    <w:multiLevelType w:val="hybridMultilevel"/>
    <w:tmpl w:val="8BBE920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0B31B6"/>
    <w:multiLevelType w:val="hybridMultilevel"/>
    <w:tmpl w:val="A1BA0C9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0348E3"/>
    <w:multiLevelType w:val="hybridMultilevel"/>
    <w:tmpl w:val="BDA29FE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037A38"/>
    <w:multiLevelType w:val="hybridMultilevel"/>
    <w:tmpl w:val="ED6CED0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276B24"/>
    <w:multiLevelType w:val="hybridMultilevel"/>
    <w:tmpl w:val="1FCC41A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3C6354"/>
    <w:multiLevelType w:val="hybridMultilevel"/>
    <w:tmpl w:val="9DF64D4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4409C9"/>
    <w:multiLevelType w:val="hybridMultilevel"/>
    <w:tmpl w:val="2D1012B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590AB3"/>
    <w:multiLevelType w:val="hybridMultilevel"/>
    <w:tmpl w:val="644EA3B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BB00B8"/>
    <w:multiLevelType w:val="hybridMultilevel"/>
    <w:tmpl w:val="5EA09B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413728C7"/>
    <w:multiLevelType w:val="hybridMultilevel"/>
    <w:tmpl w:val="2760E7D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FA4CC4"/>
    <w:multiLevelType w:val="hybridMultilevel"/>
    <w:tmpl w:val="7AEC0FF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0729DA"/>
    <w:multiLevelType w:val="hybridMultilevel"/>
    <w:tmpl w:val="BC2A4E5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28476A"/>
    <w:multiLevelType w:val="hybridMultilevel"/>
    <w:tmpl w:val="C478A88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677C29"/>
    <w:multiLevelType w:val="hybridMultilevel"/>
    <w:tmpl w:val="16A65BC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1944E2"/>
    <w:multiLevelType w:val="hybridMultilevel"/>
    <w:tmpl w:val="8620083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2E4C6F"/>
    <w:multiLevelType w:val="hybridMultilevel"/>
    <w:tmpl w:val="F7D89E2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486B87"/>
    <w:multiLevelType w:val="hybridMultilevel"/>
    <w:tmpl w:val="DB5E2B0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F642E4"/>
    <w:multiLevelType w:val="hybridMultilevel"/>
    <w:tmpl w:val="EC089B0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76505B"/>
    <w:multiLevelType w:val="hybridMultilevel"/>
    <w:tmpl w:val="DA4C540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55BD7E2F"/>
    <w:multiLevelType w:val="hybridMultilevel"/>
    <w:tmpl w:val="9DF64D4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7726CB9"/>
    <w:multiLevelType w:val="hybridMultilevel"/>
    <w:tmpl w:val="9DF64D4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8D07C7E"/>
    <w:multiLevelType w:val="hybridMultilevel"/>
    <w:tmpl w:val="759687B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A8585B"/>
    <w:multiLevelType w:val="hybridMultilevel"/>
    <w:tmpl w:val="A12ECD3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4939B5"/>
    <w:multiLevelType w:val="hybridMultilevel"/>
    <w:tmpl w:val="3DAC518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0C4322"/>
    <w:multiLevelType w:val="hybridMultilevel"/>
    <w:tmpl w:val="6F7EC02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9130F8"/>
    <w:multiLevelType w:val="hybridMultilevel"/>
    <w:tmpl w:val="A6DCC5D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66370B46"/>
    <w:multiLevelType w:val="hybridMultilevel"/>
    <w:tmpl w:val="660EA72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BE31F08"/>
    <w:multiLevelType w:val="hybridMultilevel"/>
    <w:tmpl w:val="4FEED81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C3905B6"/>
    <w:multiLevelType w:val="hybridMultilevel"/>
    <w:tmpl w:val="7B9804E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6FBD050D"/>
    <w:multiLevelType w:val="hybridMultilevel"/>
    <w:tmpl w:val="E88274B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9CF4612"/>
    <w:multiLevelType w:val="multilevel"/>
    <w:tmpl w:val="281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8" w15:restartNumberingAfterBreak="0">
    <w:nsid w:val="7CCA21D3"/>
    <w:multiLevelType w:val="hybridMultilevel"/>
    <w:tmpl w:val="8620083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DD80D8E"/>
    <w:multiLevelType w:val="hybridMultilevel"/>
    <w:tmpl w:val="4226349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49"/>
  </w:num>
  <w:num w:numId="3">
    <w:abstractNumId w:val="18"/>
  </w:num>
  <w:num w:numId="4">
    <w:abstractNumId w:val="22"/>
  </w:num>
  <w:num w:numId="5">
    <w:abstractNumId w:val="6"/>
  </w:num>
  <w:num w:numId="6">
    <w:abstractNumId w:val="12"/>
  </w:num>
  <w:num w:numId="7">
    <w:abstractNumId w:val="15"/>
  </w:num>
  <w:num w:numId="8">
    <w:abstractNumId w:val="24"/>
  </w:num>
  <w:num w:numId="9">
    <w:abstractNumId w:val="29"/>
  </w:num>
  <w:num w:numId="10">
    <w:abstractNumId w:val="3"/>
  </w:num>
  <w:num w:numId="11">
    <w:abstractNumId w:val="48"/>
  </w:num>
  <w:num w:numId="12">
    <w:abstractNumId w:val="16"/>
  </w:num>
  <w:num w:numId="13">
    <w:abstractNumId w:val="20"/>
  </w:num>
  <w:num w:numId="14">
    <w:abstractNumId w:val="41"/>
  </w:num>
  <w:num w:numId="15">
    <w:abstractNumId w:val="1"/>
  </w:num>
  <w:num w:numId="16">
    <w:abstractNumId w:val="7"/>
  </w:num>
  <w:num w:numId="17">
    <w:abstractNumId w:val="4"/>
  </w:num>
  <w:num w:numId="18">
    <w:abstractNumId w:val="17"/>
  </w:num>
  <w:num w:numId="19">
    <w:abstractNumId w:val="11"/>
  </w:num>
  <w:num w:numId="20">
    <w:abstractNumId w:val="21"/>
  </w:num>
  <w:num w:numId="21">
    <w:abstractNumId w:val="40"/>
  </w:num>
  <w:num w:numId="22">
    <w:abstractNumId w:val="27"/>
  </w:num>
  <w:num w:numId="23">
    <w:abstractNumId w:val="35"/>
  </w:num>
  <w:num w:numId="24">
    <w:abstractNumId w:val="43"/>
  </w:num>
  <w:num w:numId="25">
    <w:abstractNumId w:val="8"/>
  </w:num>
  <w:num w:numId="26">
    <w:abstractNumId w:val="23"/>
  </w:num>
  <w:num w:numId="27">
    <w:abstractNumId w:val="10"/>
  </w:num>
  <w:num w:numId="28">
    <w:abstractNumId w:val="38"/>
  </w:num>
  <w:num w:numId="29">
    <w:abstractNumId w:val="30"/>
  </w:num>
  <w:num w:numId="30">
    <w:abstractNumId w:val="46"/>
  </w:num>
  <w:num w:numId="31">
    <w:abstractNumId w:val="32"/>
  </w:num>
  <w:num w:numId="32">
    <w:abstractNumId w:val="19"/>
  </w:num>
  <w:num w:numId="33">
    <w:abstractNumId w:val="34"/>
  </w:num>
  <w:num w:numId="34">
    <w:abstractNumId w:val="26"/>
  </w:num>
  <w:num w:numId="35">
    <w:abstractNumId w:val="14"/>
  </w:num>
  <w:num w:numId="36">
    <w:abstractNumId w:val="42"/>
  </w:num>
  <w:num w:numId="37">
    <w:abstractNumId w:val="39"/>
  </w:num>
  <w:num w:numId="38">
    <w:abstractNumId w:val="28"/>
  </w:num>
  <w:num w:numId="39">
    <w:abstractNumId w:val="44"/>
  </w:num>
  <w:num w:numId="40">
    <w:abstractNumId w:val="25"/>
  </w:num>
  <w:num w:numId="41">
    <w:abstractNumId w:val="45"/>
  </w:num>
  <w:num w:numId="42">
    <w:abstractNumId w:val="9"/>
  </w:num>
  <w:num w:numId="43">
    <w:abstractNumId w:val="33"/>
  </w:num>
  <w:num w:numId="44">
    <w:abstractNumId w:val="13"/>
  </w:num>
  <w:num w:numId="45">
    <w:abstractNumId w:val="5"/>
  </w:num>
  <w:num w:numId="46">
    <w:abstractNumId w:val="47"/>
  </w:num>
  <w:num w:numId="47">
    <w:abstractNumId w:val="37"/>
  </w:num>
  <w:num w:numId="48">
    <w:abstractNumId w:val="36"/>
  </w:num>
  <w:num w:numId="49">
    <w:abstractNumId w:val="0"/>
  </w:num>
  <w:num w:numId="5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activeWritingStyle w:appName="MSWord" w:lang="en-US" w:vendorID="64" w:dllVersion="131078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4BC"/>
    <w:rsid w:val="0000259D"/>
    <w:rsid w:val="00005EA2"/>
    <w:rsid w:val="00010A9F"/>
    <w:rsid w:val="00011048"/>
    <w:rsid w:val="000111FD"/>
    <w:rsid w:val="00017E10"/>
    <w:rsid w:val="000350B7"/>
    <w:rsid w:val="00035108"/>
    <w:rsid w:val="0004208F"/>
    <w:rsid w:val="000471BA"/>
    <w:rsid w:val="00047C09"/>
    <w:rsid w:val="00047C77"/>
    <w:rsid w:val="0005564D"/>
    <w:rsid w:val="0005704B"/>
    <w:rsid w:val="00066C68"/>
    <w:rsid w:val="00070ED1"/>
    <w:rsid w:val="000764E0"/>
    <w:rsid w:val="000847C7"/>
    <w:rsid w:val="00085648"/>
    <w:rsid w:val="00086100"/>
    <w:rsid w:val="00090B09"/>
    <w:rsid w:val="00093987"/>
    <w:rsid w:val="000968A8"/>
    <w:rsid w:val="00096920"/>
    <w:rsid w:val="000A518C"/>
    <w:rsid w:val="000B04BC"/>
    <w:rsid w:val="000B748B"/>
    <w:rsid w:val="000B7882"/>
    <w:rsid w:val="000C7CEA"/>
    <w:rsid w:val="000D13F9"/>
    <w:rsid w:val="000D6274"/>
    <w:rsid w:val="000E037A"/>
    <w:rsid w:val="000E26A3"/>
    <w:rsid w:val="000E4CF0"/>
    <w:rsid w:val="000E742D"/>
    <w:rsid w:val="001107AD"/>
    <w:rsid w:val="0011087E"/>
    <w:rsid w:val="0011110F"/>
    <w:rsid w:val="00117D5B"/>
    <w:rsid w:val="00122DDD"/>
    <w:rsid w:val="00126EBF"/>
    <w:rsid w:val="00131930"/>
    <w:rsid w:val="00135B1C"/>
    <w:rsid w:val="00135B94"/>
    <w:rsid w:val="00140B4C"/>
    <w:rsid w:val="001520C6"/>
    <w:rsid w:val="00152A86"/>
    <w:rsid w:val="00153B42"/>
    <w:rsid w:val="001665BC"/>
    <w:rsid w:val="001670CE"/>
    <w:rsid w:val="00170EC9"/>
    <w:rsid w:val="00172933"/>
    <w:rsid w:val="00174998"/>
    <w:rsid w:val="00190AEA"/>
    <w:rsid w:val="00190FE8"/>
    <w:rsid w:val="00197AEF"/>
    <w:rsid w:val="001A48D0"/>
    <w:rsid w:val="001B0DBC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E1715"/>
    <w:rsid w:val="001E43BA"/>
    <w:rsid w:val="001F024A"/>
    <w:rsid w:val="001F1516"/>
    <w:rsid w:val="001F701C"/>
    <w:rsid w:val="00202E8F"/>
    <w:rsid w:val="002067AB"/>
    <w:rsid w:val="002072BC"/>
    <w:rsid w:val="00207B94"/>
    <w:rsid w:val="00207E95"/>
    <w:rsid w:val="00210097"/>
    <w:rsid w:val="0021501F"/>
    <w:rsid w:val="002219CB"/>
    <w:rsid w:val="00227054"/>
    <w:rsid w:val="0023017A"/>
    <w:rsid w:val="002524DF"/>
    <w:rsid w:val="002526B1"/>
    <w:rsid w:val="00262344"/>
    <w:rsid w:val="002742CB"/>
    <w:rsid w:val="002817A1"/>
    <w:rsid w:val="00283348"/>
    <w:rsid w:val="00295BB4"/>
    <w:rsid w:val="002A0910"/>
    <w:rsid w:val="002A451D"/>
    <w:rsid w:val="002B4CF4"/>
    <w:rsid w:val="002B6385"/>
    <w:rsid w:val="002C06F0"/>
    <w:rsid w:val="002C185F"/>
    <w:rsid w:val="002C50EE"/>
    <w:rsid w:val="002D7D0A"/>
    <w:rsid w:val="002E43D3"/>
    <w:rsid w:val="002E6A45"/>
    <w:rsid w:val="002F060C"/>
    <w:rsid w:val="002F2152"/>
    <w:rsid w:val="00302D1A"/>
    <w:rsid w:val="00311007"/>
    <w:rsid w:val="00313472"/>
    <w:rsid w:val="00313D0E"/>
    <w:rsid w:val="003164AF"/>
    <w:rsid w:val="003307FF"/>
    <w:rsid w:val="00333D75"/>
    <w:rsid w:val="00334BBB"/>
    <w:rsid w:val="00340A64"/>
    <w:rsid w:val="00341CE9"/>
    <w:rsid w:val="00341F67"/>
    <w:rsid w:val="00343C1D"/>
    <w:rsid w:val="00343D64"/>
    <w:rsid w:val="00351EDC"/>
    <w:rsid w:val="00353643"/>
    <w:rsid w:val="00356A51"/>
    <w:rsid w:val="003619B9"/>
    <w:rsid w:val="00371214"/>
    <w:rsid w:val="00373276"/>
    <w:rsid w:val="00374676"/>
    <w:rsid w:val="0037609A"/>
    <w:rsid w:val="003762D9"/>
    <w:rsid w:val="00386CF7"/>
    <w:rsid w:val="003A2A8D"/>
    <w:rsid w:val="003A7AA1"/>
    <w:rsid w:val="003B10CC"/>
    <w:rsid w:val="003B4867"/>
    <w:rsid w:val="003C060A"/>
    <w:rsid w:val="003C490F"/>
    <w:rsid w:val="003C7555"/>
    <w:rsid w:val="003D02F1"/>
    <w:rsid w:val="003D1537"/>
    <w:rsid w:val="003E72E6"/>
    <w:rsid w:val="003F233C"/>
    <w:rsid w:val="003F6843"/>
    <w:rsid w:val="004054A7"/>
    <w:rsid w:val="00405DB0"/>
    <w:rsid w:val="00406427"/>
    <w:rsid w:val="00406790"/>
    <w:rsid w:val="00410D4A"/>
    <w:rsid w:val="0042691F"/>
    <w:rsid w:val="004301A6"/>
    <w:rsid w:val="0043576F"/>
    <w:rsid w:val="0043755B"/>
    <w:rsid w:val="00437893"/>
    <w:rsid w:val="00440174"/>
    <w:rsid w:val="00441C4B"/>
    <w:rsid w:val="0044320A"/>
    <w:rsid w:val="004610CA"/>
    <w:rsid w:val="0046139A"/>
    <w:rsid w:val="0046178F"/>
    <w:rsid w:val="00463617"/>
    <w:rsid w:val="00465F1A"/>
    <w:rsid w:val="004759F6"/>
    <w:rsid w:val="0048178E"/>
    <w:rsid w:val="0048490A"/>
    <w:rsid w:val="004856D7"/>
    <w:rsid w:val="00494F81"/>
    <w:rsid w:val="00495BF5"/>
    <w:rsid w:val="00497190"/>
    <w:rsid w:val="00497CA9"/>
    <w:rsid w:val="004A0D20"/>
    <w:rsid w:val="004A0F28"/>
    <w:rsid w:val="004A2AED"/>
    <w:rsid w:val="004A3986"/>
    <w:rsid w:val="004B36F4"/>
    <w:rsid w:val="004B7833"/>
    <w:rsid w:val="004B7BF2"/>
    <w:rsid w:val="004C0786"/>
    <w:rsid w:val="004C7035"/>
    <w:rsid w:val="004D19FC"/>
    <w:rsid w:val="004D3B3D"/>
    <w:rsid w:val="004D46DB"/>
    <w:rsid w:val="004E04C8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2F60"/>
    <w:rsid w:val="0051370F"/>
    <w:rsid w:val="00533479"/>
    <w:rsid w:val="00533BAC"/>
    <w:rsid w:val="005511D8"/>
    <w:rsid w:val="00553196"/>
    <w:rsid w:val="005534EA"/>
    <w:rsid w:val="00553BC6"/>
    <w:rsid w:val="00554465"/>
    <w:rsid w:val="00563AD8"/>
    <w:rsid w:val="005641A3"/>
    <w:rsid w:val="0056596B"/>
    <w:rsid w:val="00566F69"/>
    <w:rsid w:val="00570E5A"/>
    <w:rsid w:val="0057275A"/>
    <w:rsid w:val="00574204"/>
    <w:rsid w:val="005754A4"/>
    <w:rsid w:val="00576E3D"/>
    <w:rsid w:val="0058032C"/>
    <w:rsid w:val="00586186"/>
    <w:rsid w:val="0059063C"/>
    <w:rsid w:val="00591279"/>
    <w:rsid w:val="0059209C"/>
    <w:rsid w:val="0059438F"/>
    <w:rsid w:val="0059490E"/>
    <w:rsid w:val="005955BE"/>
    <w:rsid w:val="005A483D"/>
    <w:rsid w:val="005B4948"/>
    <w:rsid w:val="005B6419"/>
    <w:rsid w:val="005C32DF"/>
    <w:rsid w:val="005C44E1"/>
    <w:rsid w:val="005C6006"/>
    <w:rsid w:val="005C69F4"/>
    <w:rsid w:val="005C7247"/>
    <w:rsid w:val="005D11E2"/>
    <w:rsid w:val="005D32D8"/>
    <w:rsid w:val="005D4389"/>
    <w:rsid w:val="005D7034"/>
    <w:rsid w:val="005E07FB"/>
    <w:rsid w:val="005E6A4C"/>
    <w:rsid w:val="005E762D"/>
    <w:rsid w:val="005F0D92"/>
    <w:rsid w:val="005F323C"/>
    <w:rsid w:val="00601FF1"/>
    <w:rsid w:val="006041E1"/>
    <w:rsid w:val="00607AA6"/>
    <w:rsid w:val="00610281"/>
    <w:rsid w:val="00611D50"/>
    <w:rsid w:val="006129BA"/>
    <w:rsid w:val="00620E51"/>
    <w:rsid w:val="006240B9"/>
    <w:rsid w:val="00624CFB"/>
    <w:rsid w:val="00626AFE"/>
    <w:rsid w:val="00632C24"/>
    <w:rsid w:val="00635211"/>
    <w:rsid w:val="00636E2E"/>
    <w:rsid w:val="00651313"/>
    <w:rsid w:val="006524B7"/>
    <w:rsid w:val="0065315B"/>
    <w:rsid w:val="006612BC"/>
    <w:rsid w:val="00661FC5"/>
    <w:rsid w:val="00662E9B"/>
    <w:rsid w:val="00672214"/>
    <w:rsid w:val="00672C8C"/>
    <w:rsid w:val="00676CCE"/>
    <w:rsid w:val="006807B0"/>
    <w:rsid w:val="00687291"/>
    <w:rsid w:val="00692D88"/>
    <w:rsid w:val="00696B72"/>
    <w:rsid w:val="0069717E"/>
    <w:rsid w:val="00697A77"/>
    <w:rsid w:val="006A13EE"/>
    <w:rsid w:val="006A1DB1"/>
    <w:rsid w:val="006A3F92"/>
    <w:rsid w:val="006B0C99"/>
    <w:rsid w:val="006B2A58"/>
    <w:rsid w:val="006B407A"/>
    <w:rsid w:val="006B77FD"/>
    <w:rsid w:val="006C1866"/>
    <w:rsid w:val="006C2369"/>
    <w:rsid w:val="006D2180"/>
    <w:rsid w:val="006D70BA"/>
    <w:rsid w:val="006E0933"/>
    <w:rsid w:val="006E34EE"/>
    <w:rsid w:val="006E52FA"/>
    <w:rsid w:val="006E759A"/>
    <w:rsid w:val="006F168E"/>
    <w:rsid w:val="006F1DA9"/>
    <w:rsid w:val="006F45DA"/>
    <w:rsid w:val="00703FFE"/>
    <w:rsid w:val="00705A8F"/>
    <w:rsid w:val="007124F9"/>
    <w:rsid w:val="00716E6F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860D5"/>
    <w:rsid w:val="007906C9"/>
    <w:rsid w:val="00792AA3"/>
    <w:rsid w:val="00796FEA"/>
    <w:rsid w:val="007973BE"/>
    <w:rsid w:val="007A290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1170"/>
    <w:rsid w:val="007D40B6"/>
    <w:rsid w:val="007D62EF"/>
    <w:rsid w:val="007E06F2"/>
    <w:rsid w:val="007E4D10"/>
    <w:rsid w:val="007E4D71"/>
    <w:rsid w:val="007F55BB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53095"/>
    <w:rsid w:val="0085511F"/>
    <w:rsid w:val="00881BB6"/>
    <w:rsid w:val="008849C5"/>
    <w:rsid w:val="008907C3"/>
    <w:rsid w:val="00892529"/>
    <w:rsid w:val="008950FA"/>
    <w:rsid w:val="00896938"/>
    <w:rsid w:val="008A1320"/>
    <w:rsid w:val="008A4853"/>
    <w:rsid w:val="008A663D"/>
    <w:rsid w:val="008B2A04"/>
    <w:rsid w:val="008B3BA5"/>
    <w:rsid w:val="008B50F5"/>
    <w:rsid w:val="008B62B5"/>
    <w:rsid w:val="008C0B98"/>
    <w:rsid w:val="008C642C"/>
    <w:rsid w:val="008D16F3"/>
    <w:rsid w:val="008D1A90"/>
    <w:rsid w:val="008D5465"/>
    <w:rsid w:val="008D5C3A"/>
    <w:rsid w:val="008E5798"/>
    <w:rsid w:val="008E6EBB"/>
    <w:rsid w:val="008F2084"/>
    <w:rsid w:val="008F507E"/>
    <w:rsid w:val="0090233E"/>
    <w:rsid w:val="009103DE"/>
    <w:rsid w:val="0091315F"/>
    <w:rsid w:val="00915928"/>
    <w:rsid w:val="00923CD9"/>
    <w:rsid w:val="0092519E"/>
    <w:rsid w:val="0093100D"/>
    <w:rsid w:val="00931203"/>
    <w:rsid w:val="009401FE"/>
    <w:rsid w:val="009423AE"/>
    <w:rsid w:val="009477C9"/>
    <w:rsid w:val="00947EBE"/>
    <w:rsid w:val="00956937"/>
    <w:rsid w:val="00956D18"/>
    <w:rsid w:val="009574B5"/>
    <w:rsid w:val="00960495"/>
    <w:rsid w:val="00961D7E"/>
    <w:rsid w:val="009652CD"/>
    <w:rsid w:val="00967C6D"/>
    <w:rsid w:val="00975B4D"/>
    <w:rsid w:val="00980A84"/>
    <w:rsid w:val="00981379"/>
    <w:rsid w:val="00983043"/>
    <w:rsid w:val="00985E59"/>
    <w:rsid w:val="00986815"/>
    <w:rsid w:val="009946B8"/>
    <w:rsid w:val="009972B0"/>
    <w:rsid w:val="009974FF"/>
    <w:rsid w:val="00997A80"/>
    <w:rsid w:val="009B34D6"/>
    <w:rsid w:val="009B4BA5"/>
    <w:rsid w:val="009B5EC7"/>
    <w:rsid w:val="009C0B1A"/>
    <w:rsid w:val="009C5AB1"/>
    <w:rsid w:val="009C6B85"/>
    <w:rsid w:val="009C7065"/>
    <w:rsid w:val="009E47CE"/>
    <w:rsid w:val="009E5FF2"/>
    <w:rsid w:val="009E6C6B"/>
    <w:rsid w:val="009F12E9"/>
    <w:rsid w:val="009F4E47"/>
    <w:rsid w:val="009F505B"/>
    <w:rsid w:val="009F5A3F"/>
    <w:rsid w:val="00A01056"/>
    <w:rsid w:val="00A15699"/>
    <w:rsid w:val="00A17F21"/>
    <w:rsid w:val="00A20A5C"/>
    <w:rsid w:val="00A218BD"/>
    <w:rsid w:val="00A24E44"/>
    <w:rsid w:val="00A25E88"/>
    <w:rsid w:val="00A25EDD"/>
    <w:rsid w:val="00A300B8"/>
    <w:rsid w:val="00A314AF"/>
    <w:rsid w:val="00A31CD7"/>
    <w:rsid w:val="00A33E39"/>
    <w:rsid w:val="00A35554"/>
    <w:rsid w:val="00A377FC"/>
    <w:rsid w:val="00A46035"/>
    <w:rsid w:val="00A46F53"/>
    <w:rsid w:val="00A518AA"/>
    <w:rsid w:val="00A53BC1"/>
    <w:rsid w:val="00A568C2"/>
    <w:rsid w:val="00A61D76"/>
    <w:rsid w:val="00A62906"/>
    <w:rsid w:val="00A9056E"/>
    <w:rsid w:val="00A9261C"/>
    <w:rsid w:val="00A9372C"/>
    <w:rsid w:val="00AA0445"/>
    <w:rsid w:val="00AA16E7"/>
    <w:rsid w:val="00AA4871"/>
    <w:rsid w:val="00AA55C8"/>
    <w:rsid w:val="00AA7BF0"/>
    <w:rsid w:val="00AB0176"/>
    <w:rsid w:val="00AB2669"/>
    <w:rsid w:val="00AB293F"/>
    <w:rsid w:val="00AC3BD0"/>
    <w:rsid w:val="00AC4201"/>
    <w:rsid w:val="00AC5598"/>
    <w:rsid w:val="00AC7C05"/>
    <w:rsid w:val="00AD0B9F"/>
    <w:rsid w:val="00AD1901"/>
    <w:rsid w:val="00AD630A"/>
    <w:rsid w:val="00AD6BBB"/>
    <w:rsid w:val="00AD7CBE"/>
    <w:rsid w:val="00AE02F3"/>
    <w:rsid w:val="00AE4F8C"/>
    <w:rsid w:val="00AE6E71"/>
    <w:rsid w:val="00AF31DD"/>
    <w:rsid w:val="00AF3BBD"/>
    <w:rsid w:val="00AF516B"/>
    <w:rsid w:val="00AF587F"/>
    <w:rsid w:val="00B03EBC"/>
    <w:rsid w:val="00B0524C"/>
    <w:rsid w:val="00B23500"/>
    <w:rsid w:val="00B300FD"/>
    <w:rsid w:val="00B33B4F"/>
    <w:rsid w:val="00B43EF5"/>
    <w:rsid w:val="00B446AD"/>
    <w:rsid w:val="00B448D7"/>
    <w:rsid w:val="00B46BD1"/>
    <w:rsid w:val="00B47147"/>
    <w:rsid w:val="00B50247"/>
    <w:rsid w:val="00B531F5"/>
    <w:rsid w:val="00B557C8"/>
    <w:rsid w:val="00B57E1F"/>
    <w:rsid w:val="00B65C3C"/>
    <w:rsid w:val="00B6662A"/>
    <w:rsid w:val="00B80605"/>
    <w:rsid w:val="00B819EC"/>
    <w:rsid w:val="00B85A8A"/>
    <w:rsid w:val="00B927B8"/>
    <w:rsid w:val="00B94209"/>
    <w:rsid w:val="00B950D2"/>
    <w:rsid w:val="00B963D8"/>
    <w:rsid w:val="00BB113F"/>
    <w:rsid w:val="00BB7F97"/>
    <w:rsid w:val="00BC2F28"/>
    <w:rsid w:val="00BC58C3"/>
    <w:rsid w:val="00BC6BC6"/>
    <w:rsid w:val="00BD198C"/>
    <w:rsid w:val="00BD201E"/>
    <w:rsid w:val="00BD31BD"/>
    <w:rsid w:val="00BD5F7C"/>
    <w:rsid w:val="00BE046D"/>
    <w:rsid w:val="00BE3B09"/>
    <w:rsid w:val="00BE4B5A"/>
    <w:rsid w:val="00BF1F02"/>
    <w:rsid w:val="00BF2A22"/>
    <w:rsid w:val="00BF4FEC"/>
    <w:rsid w:val="00BF695D"/>
    <w:rsid w:val="00BF6F82"/>
    <w:rsid w:val="00C0056F"/>
    <w:rsid w:val="00C04C20"/>
    <w:rsid w:val="00C07D61"/>
    <w:rsid w:val="00C13A1E"/>
    <w:rsid w:val="00C146B8"/>
    <w:rsid w:val="00C14E3D"/>
    <w:rsid w:val="00C15265"/>
    <w:rsid w:val="00C20A5C"/>
    <w:rsid w:val="00C3093C"/>
    <w:rsid w:val="00C32C7E"/>
    <w:rsid w:val="00C430E1"/>
    <w:rsid w:val="00C44635"/>
    <w:rsid w:val="00C627AF"/>
    <w:rsid w:val="00C631D8"/>
    <w:rsid w:val="00C64089"/>
    <w:rsid w:val="00C65CCA"/>
    <w:rsid w:val="00C73F99"/>
    <w:rsid w:val="00C748D4"/>
    <w:rsid w:val="00C752B0"/>
    <w:rsid w:val="00C81DF9"/>
    <w:rsid w:val="00C84783"/>
    <w:rsid w:val="00C85100"/>
    <w:rsid w:val="00C85F2D"/>
    <w:rsid w:val="00C90377"/>
    <w:rsid w:val="00C936AF"/>
    <w:rsid w:val="00CA4CDC"/>
    <w:rsid w:val="00CA6C34"/>
    <w:rsid w:val="00CA6ED1"/>
    <w:rsid w:val="00CB1E68"/>
    <w:rsid w:val="00CB42B6"/>
    <w:rsid w:val="00CC307A"/>
    <w:rsid w:val="00CC5E54"/>
    <w:rsid w:val="00CC7631"/>
    <w:rsid w:val="00CD03B0"/>
    <w:rsid w:val="00CD4BEB"/>
    <w:rsid w:val="00CE0D56"/>
    <w:rsid w:val="00CF179C"/>
    <w:rsid w:val="00CF2365"/>
    <w:rsid w:val="00D0170C"/>
    <w:rsid w:val="00D03E3F"/>
    <w:rsid w:val="00D04B23"/>
    <w:rsid w:val="00D102C4"/>
    <w:rsid w:val="00D10E9E"/>
    <w:rsid w:val="00D12518"/>
    <w:rsid w:val="00D12D73"/>
    <w:rsid w:val="00D20EB2"/>
    <w:rsid w:val="00D3148D"/>
    <w:rsid w:val="00D320BA"/>
    <w:rsid w:val="00D409D2"/>
    <w:rsid w:val="00D41151"/>
    <w:rsid w:val="00D42F16"/>
    <w:rsid w:val="00D61485"/>
    <w:rsid w:val="00D63394"/>
    <w:rsid w:val="00D65AE9"/>
    <w:rsid w:val="00D70C6D"/>
    <w:rsid w:val="00D7178E"/>
    <w:rsid w:val="00D8018C"/>
    <w:rsid w:val="00D8035E"/>
    <w:rsid w:val="00D856B8"/>
    <w:rsid w:val="00D85EFF"/>
    <w:rsid w:val="00D9102F"/>
    <w:rsid w:val="00DA026F"/>
    <w:rsid w:val="00DA6E0E"/>
    <w:rsid w:val="00DB1AD9"/>
    <w:rsid w:val="00DB2669"/>
    <w:rsid w:val="00DB3490"/>
    <w:rsid w:val="00DC0615"/>
    <w:rsid w:val="00DC0BD0"/>
    <w:rsid w:val="00DC4A22"/>
    <w:rsid w:val="00DC6735"/>
    <w:rsid w:val="00DE4BE6"/>
    <w:rsid w:val="00DE5984"/>
    <w:rsid w:val="00DE6253"/>
    <w:rsid w:val="00DE74FB"/>
    <w:rsid w:val="00DF2A13"/>
    <w:rsid w:val="00DF4816"/>
    <w:rsid w:val="00DF7E72"/>
    <w:rsid w:val="00E041D4"/>
    <w:rsid w:val="00E06A53"/>
    <w:rsid w:val="00E11607"/>
    <w:rsid w:val="00E12149"/>
    <w:rsid w:val="00E145A9"/>
    <w:rsid w:val="00E15E00"/>
    <w:rsid w:val="00E17267"/>
    <w:rsid w:val="00E1782D"/>
    <w:rsid w:val="00E17C3B"/>
    <w:rsid w:val="00E210F2"/>
    <w:rsid w:val="00E256F5"/>
    <w:rsid w:val="00E31841"/>
    <w:rsid w:val="00E3466D"/>
    <w:rsid w:val="00E361FF"/>
    <w:rsid w:val="00E50380"/>
    <w:rsid w:val="00E51466"/>
    <w:rsid w:val="00E55B33"/>
    <w:rsid w:val="00E56F0B"/>
    <w:rsid w:val="00E57B0B"/>
    <w:rsid w:val="00E60165"/>
    <w:rsid w:val="00E66001"/>
    <w:rsid w:val="00E71A4C"/>
    <w:rsid w:val="00E73800"/>
    <w:rsid w:val="00E83D10"/>
    <w:rsid w:val="00E91116"/>
    <w:rsid w:val="00E91542"/>
    <w:rsid w:val="00E91E19"/>
    <w:rsid w:val="00EA0CEC"/>
    <w:rsid w:val="00EA1416"/>
    <w:rsid w:val="00EA14B1"/>
    <w:rsid w:val="00EA6B1F"/>
    <w:rsid w:val="00EB4D70"/>
    <w:rsid w:val="00EB6BC6"/>
    <w:rsid w:val="00EB7206"/>
    <w:rsid w:val="00EC4ACE"/>
    <w:rsid w:val="00EC4E1D"/>
    <w:rsid w:val="00ED29FF"/>
    <w:rsid w:val="00ED4390"/>
    <w:rsid w:val="00ED5EE6"/>
    <w:rsid w:val="00EE324C"/>
    <w:rsid w:val="00EE353A"/>
    <w:rsid w:val="00EE37C2"/>
    <w:rsid w:val="00EE665C"/>
    <w:rsid w:val="00EF2946"/>
    <w:rsid w:val="00EF5C2C"/>
    <w:rsid w:val="00F01DE2"/>
    <w:rsid w:val="00F02412"/>
    <w:rsid w:val="00F0578C"/>
    <w:rsid w:val="00F0630F"/>
    <w:rsid w:val="00F06D4B"/>
    <w:rsid w:val="00F131F5"/>
    <w:rsid w:val="00F14D7D"/>
    <w:rsid w:val="00F15D51"/>
    <w:rsid w:val="00F17836"/>
    <w:rsid w:val="00F26121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A6548"/>
    <w:rsid w:val="00FB59F5"/>
    <w:rsid w:val="00FC220C"/>
    <w:rsid w:val="00FC35A3"/>
    <w:rsid w:val="00FC3BD2"/>
    <w:rsid w:val="00FC5511"/>
    <w:rsid w:val="00FD11EB"/>
    <w:rsid w:val="00FD15C7"/>
    <w:rsid w:val="00FD3A66"/>
    <w:rsid w:val="00FD3B17"/>
    <w:rsid w:val="00FD74DF"/>
    <w:rsid w:val="00FE59F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B2FD8C4"/>
  <w15:chartTrackingRefBased/>
  <w15:docId w15:val="{F0DA8770-07C2-4706-BC24-049D3A032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sr-Latn-RS" w:eastAsia="sr-Latn-R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1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CommentSubject">
    <w:name w:val="annotation subject"/>
    <w:basedOn w:val="CommentText"/>
    <w:next w:val="CommentText"/>
    <w:semiHidden/>
    <w:rsid w:val="0085511F"/>
    <w:pPr>
      <w:spacing w:line="240" w:lineRule="atLeast"/>
    </w:pPr>
    <w:rPr>
      <w:b/>
      <w:bCs/>
    </w:rPr>
  </w:style>
  <w:style w:type="character" w:styleId="Hyperlink">
    <w:name w:val="Hyperlink"/>
    <w:uiPriority w:val="99"/>
    <w:rsid w:val="0069717E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3755B"/>
    <w:pPr>
      <w:keepLines/>
      <w:widowControl/>
      <w:numPr>
        <w:numId w:val="0"/>
      </w:numPr>
      <w:autoSpaceDE/>
      <w:autoSpaceDN/>
      <w:spacing w:before="240" w:after="0" w:line="259" w:lineRule="auto"/>
      <w:outlineLvl w:val="9"/>
    </w:pPr>
    <w:rPr>
      <w:rFonts w:ascii="Calibri Light" w:hAnsi="Calibri Light"/>
      <w:b w:val="0"/>
      <w:bCs w:val="0"/>
      <w:color w:val="2E74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eader" Target="header1.xml"/><Relationship Id="rId5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90F93C-6D82-4340-BAA6-FCC5C81955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0</TotalTime>
  <Pages>18</Pages>
  <Words>1680</Words>
  <Characters>9577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11235</CharactersWithSpaces>
  <SharedDoc>false</SharedDoc>
  <HLinks>
    <vt:vector size="300" baseType="variant">
      <vt:variant>
        <vt:i4>1048627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_Toc422606559</vt:lpwstr>
      </vt:variant>
      <vt:variant>
        <vt:i4>1048627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_Toc422606558</vt:lpwstr>
      </vt:variant>
      <vt:variant>
        <vt:i4>1048627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_Toc422606557</vt:lpwstr>
      </vt:variant>
      <vt:variant>
        <vt:i4>1048627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_Toc422606556</vt:lpwstr>
      </vt:variant>
      <vt:variant>
        <vt:i4>1048627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_Toc422606555</vt:lpwstr>
      </vt:variant>
      <vt:variant>
        <vt:i4>1048627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_Toc422606554</vt:lpwstr>
      </vt:variant>
      <vt:variant>
        <vt:i4>1048627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_Toc422606553</vt:lpwstr>
      </vt:variant>
      <vt:variant>
        <vt:i4>1048627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_Toc422606552</vt:lpwstr>
      </vt:variant>
      <vt:variant>
        <vt:i4>1048627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_Toc422606551</vt:lpwstr>
      </vt:variant>
      <vt:variant>
        <vt:i4>1048627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_Toc422606550</vt:lpwstr>
      </vt:variant>
      <vt:variant>
        <vt:i4>1114163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_Toc422606549</vt:lpwstr>
      </vt:variant>
      <vt:variant>
        <vt:i4>1114163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_Toc422606548</vt:lpwstr>
      </vt:variant>
      <vt:variant>
        <vt:i4>1114163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_Toc422606547</vt:lpwstr>
      </vt:variant>
      <vt:variant>
        <vt:i4>1114163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_Toc422606546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_Toc422606545</vt:lpwstr>
      </vt:variant>
      <vt:variant>
        <vt:i4>1114163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_Toc422606544</vt:lpwstr>
      </vt:variant>
      <vt:variant>
        <vt:i4>1114163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_Toc422606543</vt:lpwstr>
      </vt:variant>
      <vt:variant>
        <vt:i4>1114163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_Toc422606542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_Toc422606541</vt:lpwstr>
      </vt:variant>
      <vt:variant>
        <vt:i4>1114163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_Toc422606540</vt:lpwstr>
      </vt:variant>
      <vt:variant>
        <vt:i4>1441843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_Toc422606539</vt:lpwstr>
      </vt:variant>
      <vt:variant>
        <vt:i4>1441843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_Toc422606538</vt:lpwstr>
      </vt:variant>
      <vt:variant>
        <vt:i4>1441843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_Toc422606537</vt:lpwstr>
      </vt:variant>
      <vt:variant>
        <vt:i4>1441843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_Toc422606536</vt:lpwstr>
      </vt:variant>
      <vt:variant>
        <vt:i4>1441843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_Toc422606535</vt:lpwstr>
      </vt:variant>
      <vt:variant>
        <vt:i4>1441843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_Toc422606534</vt:lpwstr>
      </vt:variant>
      <vt:variant>
        <vt:i4>1441843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_Toc422606533</vt:lpwstr>
      </vt:variant>
      <vt:variant>
        <vt:i4>1441843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_Toc422606532</vt:lpwstr>
      </vt:variant>
      <vt:variant>
        <vt:i4>1441843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_Toc422606531</vt:lpwstr>
      </vt:variant>
      <vt:variant>
        <vt:i4>1441843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_Toc422606530</vt:lpwstr>
      </vt:variant>
      <vt:variant>
        <vt:i4>1507379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_Toc422606529</vt:lpwstr>
      </vt:variant>
      <vt:variant>
        <vt:i4>1507379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_Toc422606528</vt:lpwstr>
      </vt:variant>
      <vt:variant>
        <vt:i4>1507379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_Toc422606527</vt:lpwstr>
      </vt:variant>
      <vt:variant>
        <vt:i4>1507379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_Toc422606526</vt:lpwstr>
      </vt:variant>
      <vt:variant>
        <vt:i4>1507379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_Toc422606525</vt:lpwstr>
      </vt:variant>
      <vt:variant>
        <vt:i4>1507379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_Toc422606524</vt:lpwstr>
      </vt:variant>
      <vt:variant>
        <vt:i4>1507379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_Toc422606523</vt:lpwstr>
      </vt:variant>
      <vt:variant>
        <vt:i4>1507379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_Toc422606522</vt:lpwstr>
      </vt:variant>
      <vt:variant>
        <vt:i4>1507379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_Toc422606521</vt:lpwstr>
      </vt:variant>
      <vt:variant>
        <vt:i4>1507379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_Toc422606520</vt:lpwstr>
      </vt:variant>
      <vt:variant>
        <vt:i4>1310771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_Toc422606519</vt:lpwstr>
      </vt:variant>
      <vt:variant>
        <vt:i4>1310771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_Toc422606518</vt:lpwstr>
      </vt:variant>
      <vt:variant>
        <vt:i4>1310771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_Toc422606517</vt:lpwstr>
      </vt:variant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_Toc422606516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_Toc422606515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_Toc422606514</vt:lpwstr>
      </vt:variant>
      <vt:variant>
        <vt:i4>1310771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_Toc422606513</vt:lpwstr>
      </vt:variant>
      <vt:variant>
        <vt:i4>1310771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_Toc422606512</vt:lpwstr>
      </vt:variant>
      <vt:variant>
        <vt:i4>1310771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_Toc422606511</vt:lpwstr>
      </vt:variant>
      <vt:variant>
        <vt:i4>1310771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_Toc422606510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Nikola Rankovic</cp:lastModifiedBy>
  <cp:revision>2</cp:revision>
  <dcterms:created xsi:type="dcterms:W3CDTF">2016-06-29T18:47:00Z</dcterms:created>
  <dcterms:modified xsi:type="dcterms:W3CDTF">2016-06-29T18:47:00Z</dcterms:modified>
</cp:coreProperties>
</file>